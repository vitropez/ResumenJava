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4389238"/>
        <w:docPartObj>
          <w:docPartGallery w:val="Cover Pages"/>
          <w:docPartUnique/>
        </w:docPartObj>
      </w:sdtPr>
      <w:sdtContent>
        <w:p w:rsidR="00B27413" w:rsidRDefault="00B2741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23F2B" w:rsidRDefault="00923F2B">
                                <w:pPr>
                                  <w:pStyle w:val="Sinespaciado"/>
                                  <w:rPr>
                                    <w:color w:val="4E5B6F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E5B6F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E5B6F" w:themeColor="text2"/>
                                      </w:rPr>
                                      <w:t xml:space="preserve">Santiago </w:t>
                                    </w:r>
                                    <w:proofErr w:type="spellStart"/>
                                    <w:r>
                                      <w:rPr>
                                        <w:color w:val="4E5B6F" w:themeColor="text2"/>
                                      </w:rPr>
                                      <w:t>Altafaj</w:t>
                                    </w:r>
                                    <w:proofErr w:type="spellEnd"/>
                                    <w:r>
                                      <w:rPr>
                                        <w:color w:val="4E5B6F" w:themeColor="text2"/>
                                      </w:rPr>
                                      <w:t xml:space="preserve"> Iglesias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923F2B" w:rsidRDefault="00923F2B">
                          <w:pPr>
                            <w:pStyle w:val="Sinespaciado"/>
                            <w:rPr>
                              <w:color w:val="4E5B6F" w:themeColor="text2"/>
                            </w:rPr>
                          </w:pPr>
                          <w:sdt>
                            <w:sdtPr>
                              <w:rPr>
                                <w:color w:val="4E5B6F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E5B6F" w:themeColor="text2"/>
                                </w:rPr>
                                <w:t xml:space="preserve">Santiago </w:t>
                              </w:r>
                              <w:proofErr w:type="spellStart"/>
                              <w:r>
                                <w:rPr>
                                  <w:color w:val="4E5B6F" w:themeColor="text2"/>
                                </w:rPr>
                                <w:t>Altafaj</w:t>
                              </w:r>
                              <w:proofErr w:type="spellEnd"/>
                              <w:r>
                                <w:rPr>
                                  <w:color w:val="4E5B6F" w:themeColor="text2"/>
                                </w:rPr>
                                <w:t xml:space="preserve"> Iglesias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3F2B" w:rsidRDefault="00923F2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bdf6ff [660]" stroked="f" strokeweight="2pt">
                    <v:fill color2="#3be4ff [1940]" rotate="t" focusposition=".5,.5" focussize="" focus="100%" type="gradientRadial"/>
                    <v:path arrowok="t"/>
                    <v:textbox inset="21.6pt,,21.6pt">
                      <w:txbxContent>
                        <w:p w:rsidR="00923F2B" w:rsidRDefault="00923F2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3F2B" w:rsidRDefault="00923F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Este documento no pasa de ser un manual muy básico de programación en JAVA con las últimas incorporaciones de  funcionalidades de las versiones 8 y 11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4e5b6f [3215]" stroked="f" strokeweight="2pt">
                    <v:textbox inset="14.4pt,14.4pt,14.4pt,28.8pt">
                      <w:txbxContent>
                        <w:p w:rsidR="00923F2B" w:rsidRDefault="00923F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Este documento no pasa de ser un manual muy básico de programación en JAVA con las últimas incorporaciones de  funcionalidades de las versiones 8 y 11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D1E4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007ce9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31D41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00a0b8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A0B8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23F2B" w:rsidRDefault="00923F2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00A0B8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A0B8" w:themeColor="accent1"/>
                                        <w:sz w:val="72"/>
                                        <w:szCs w:val="72"/>
                                      </w:rPr>
                                      <w:t>JAVA 8-11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E5B6F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23F2B" w:rsidRDefault="00923F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E5B6F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E5B6F" w:themeColor="text2"/>
                                        <w:sz w:val="32"/>
                                        <w:szCs w:val="32"/>
                                      </w:rPr>
                                      <w:t>Resumen curso UDEMY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A0B8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3F2B" w:rsidRDefault="00923F2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00A0B8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A0B8" w:themeColor="accent1"/>
                                  <w:sz w:val="72"/>
                                  <w:szCs w:val="72"/>
                                </w:rPr>
                                <w:t>JAVA 8-11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E5B6F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23F2B" w:rsidRDefault="00923F2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E5B6F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E5B6F" w:themeColor="text2"/>
                                  <w:sz w:val="32"/>
                                  <w:szCs w:val="32"/>
                                </w:rPr>
                                <w:t>Resumen curso UDEMY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7413" w:rsidRDefault="00B27413">
          <w:pPr>
            <w:rPr>
              <w:rFonts w:asciiTheme="majorHAnsi" w:eastAsiaTheme="majorEastAsia" w:hAnsiTheme="majorHAnsi" w:cstheme="majorBidi"/>
              <w:color w:val="007789" w:themeColor="accent1" w:themeShade="BF"/>
              <w:sz w:val="32"/>
            </w:rPr>
          </w:pPr>
          <w:r>
            <w:br w:type="page"/>
          </w:r>
        </w:p>
      </w:sdtContent>
    </w:sdt>
    <w:p w:rsidR="00B27413" w:rsidRDefault="00B27413" w:rsidP="00B27413">
      <w:pPr>
        <w:pStyle w:val="Ttulo1"/>
      </w:pPr>
    </w:p>
    <w:p w:rsidR="00B27413" w:rsidRDefault="00B27413" w:rsidP="00B27413">
      <w:pPr>
        <w:pStyle w:val="Ttulo1"/>
      </w:pPr>
    </w:p>
    <w:bookmarkStart w:id="0" w:name="_Tipos_de_Datos"/>
    <w:bookmarkEnd w:id="0"/>
    <w:p w:rsidR="00C6554A" w:rsidRDefault="00B27413" w:rsidP="00B27413">
      <w:pPr>
        <w:pStyle w:val="Ttulo1"/>
      </w:pPr>
      <w:r>
        <w:fldChar w:fldCharType="begin"/>
      </w:r>
      <w:r>
        <w:instrText xml:space="preserve"> HYPERLINK  \l "Datos" </w:instrText>
      </w:r>
      <w:r>
        <w:fldChar w:fldCharType="separate"/>
      </w:r>
      <w:r w:rsidRPr="00B27413">
        <w:rPr>
          <w:rStyle w:val="Hipervnculo"/>
        </w:rPr>
        <w:t>Tipos de Datos</w:t>
      </w:r>
      <w:r>
        <w:fldChar w:fldCharType="end"/>
      </w:r>
    </w:p>
    <w:p w:rsidR="00B27413" w:rsidRDefault="00923F2B" w:rsidP="00B27413">
      <w:pPr>
        <w:pStyle w:val="Ttulo1"/>
      </w:pPr>
      <w:hyperlink w:anchor="Flujos" w:history="1">
        <w:proofErr w:type="spellStart"/>
        <w:r w:rsidR="00B27413" w:rsidRPr="0033325D">
          <w:rPr>
            <w:rStyle w:val="Hipervnculo"/>
          </w:rPr>
          <w:t>Estruturas</w:t>
        </w:r>
        <w:proofErr w:type="spellEnd"/>
        <w:r w:rsidR="00B27413" w:rsidRPr="0033325D">
          <w:rPr>
            <w:rStyle w:val="Hipervnculo"/>
          </w:rPr>
          <w:t xml:space="preserve"> de Control de Flujo</w:t>
        </w:r>
      </w:hyperlink>
    </w:p>
    <w:p w:rsidR="00B27413" w:rsidRDefault="00923F2B" w:rsidP="00B27413">
      <w:pPr>
        <w:pStyle w:val="Ttulo1"/>
      </w:pPr>
      <w:hyperlink w:anchor="POO" w:history="1">
        <w:r w:rsidR="00B27413" w:rsidRPr="0033325D">
          <w:rPr>
            <w:rStyle w:val="Hipervnculo"/>
          </w:rPr>
          <w:t>POO</w:t>
        </w:r>
      </w:hyperlink>
    </w:p>
    <w:p w:rsidR="00B27413" w:rsidRDefault="00923F2B" w:rsidP="00B27413">
      <w:pPr>
        <w:pStyle w:val="Ttulo1"/>
      </w:pPr>
      <w:hyperlink w:anchor="Arrays" w:history="1">
        <w:proofErr w:type="spellStart"/>
        <w:r w:rsidR="00B27413" w:rsidRPr="0033325D">
          <w:rPr>
            <w:rStyle w:val="Hipervnculo"/>
          </w:rPr>
          <w:t>Arrays</w:t>
        </w:r>
        <w:proofErr w:type="spellEnd"/>
        <w:r w:rsidR="00B27413" w:rsidRPr="0033325D">
          <w:rPr>
            <w:rStyle w:val="Hipervnculo"/>
          </w:rPr>
          <w:t xml:space="preserve"> y Colecciones</w:t>
        </w:r>
      </w:hyperlink>
    </w:p>
    <w:p w:rsidR="00B27413" w:rsidRDefault="00923F2B" w:rsidP="00B27413">
      <w:pPr>
        <w:pStyle w:val="Ttulo1"/>
      </w:pPr>
      <w:hyperlink w:anchor="Modularidad" w:history="1">
        <w:r w:rsidR="00B27413" w:rsidRPr="0033325D">
          <w:rPr>
            <w:rStyle w:val="Hipervnculo"/>
          </w:rPr>
          <w:t>Modularidad</w:t>
        </w:r>
      </w:hyperlink>
    </w:p>
    <w:p w:rsidR="00B27413" w:rsidRDefault="00923F2B" w:rsidP="00B27413">
      <w:pPr>
        <w:pStyle w:val="Ttulo1"/>
      </w:pPr>
      <w:hyperlink w:anchor="Lambdas" w:history="1">
        <w:r w:rsidR="00B27413" w:rsidRPr="0033325D">
          <w:rPr>
            <w:rStyle w:val="Hipervnculo"/>
          </w:rPr>
          <w:t xml:space="preserve">Lambdas y </w:t>
        </w:r>
        <w:proofErr w:type="spellStart"/>
        <w:r w:rsidR="00B27413" w:rsidRPr="0033325D">
          <w:rPr>
            <w:rStyle w:val="Hipervnculo"/>
          </w:rPr>
          <w:t>Streams</w:t>
        </w:r>
        <w:proofErr w:type="spellEnd"/>
      </w:hyperlink>
    </w:p>
    <w:p w:rsidR="00B27413" w:rsidRDefault="00923F2B" w:rsidP="00B27413">
      <w:pPr>
        <w:pStyle w:val="Ttulo1"/>
      </w:pPr>
      <w:hyperlink w:anchor="io" w:history="1">
        <w:r w:rsidR="00B27413" w:rsidRPr="0033325D">
          <w:rPr>
            <w:rStyle w:val="Hipervnculo"/>
          </w:rPr>
          <w:t>Entrada-Salida y Bases de Datos</w:t>
        </w:r>
      </w:hyperlink>
    </w:p>
    <w:p w:rsidR="00B27413" w:rsidRDefault="00923F2B" w:rsidP="00B27413">
      <w:pPr>
        <w:pStyle w:val="Ttulo1"/>
      </w:pPr>
      <w:hyperlink w:anchor="Excepciones" w:history="1">
        <w:r w:rsidR="00B27413" w:rsidRPr="0033325D">
          <w:rPr>
            <w:rStyle w:val="Hipervnculo"/>
          </w:rPr>
          <w:t>Control de Excepciones</w:t>
        </w:r>
      </w:hyperlink>
    </w:p>
    <w:p w:rsidR="00B27413" w:rsidRDefault="00923F2B" w:rsidP="00B27413">
      <w:pPr>
        <w:pStyle w:val="Ttulo1"/>
      </w:pPr>
      <w:hyperlink w:anchor="Multitarea" w:history="1">
        <w:r w:rsidR="00B27413" w:rsidRPr="0033325D">
          <w:rPr>
            <w:rStyle w:val="Hipervnculo"/>
          </w:rPr>
          <w:t>Multitarea</w:t>
        </w:r>
      </w:hyperlink>
    </w:p>
    <w:p w:rsidR="00B27413" w:rsidRDefault="00923F2B" w:rsidP="00B27413">
      <w:pPr>
        <w:pStyle w:val="Ttulo1"/>
      </w:pPr>
      <w:hyperlink w:anchor="Seguridad" w:history="1">
        <w:proofErr w:type="spellStart"/>
        <w:r w:rsidR="00B27413" w:rsidRPr="0033325D">
          <w:rPr>
            <w:rStyle w:val="Hipervnculo"/>
          </w:rPr>
          <w:t>Anotaciones,Localización</w:t>
        </w:r>
        <w:proofErr w:type="spellEnd"/>
        <w:r w:rsidR="00B27413" w:rsidRPr="0033325D">
          <w:rPr>
            <w:rStyle w:val="Hipervnculo"/>
          </w:rPr>
          <w:t xml:space="preserve"> y Seguridad</w:t>
        </w:r>
      </w:hyperlink>
    </w:p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Default="00BA692B" w:rsidP="00BA692B"/>
    <w:p w:rsidR="00BA692B" w:rsidRPr="006E4A0F" w:rsidRDefault="00BA692B" w:rsidP="00BA692B">
      <w:pPr>
        <w:rPr>
          <w:color w:val="EA157A" w:themeColor="accent2"/>
        </w:rPr>
      </w:pPr>
    </w:p>
    <w:p w:rsidR="00B27413" w:rsidRPr="006E4A0F" w:rsidRDefault="00B27413" w:rsidP="0033325D">
      <w:pPr>
        <w:pStyle w:val="Ttulo2"/>
        <w:rPr>
          <w:color w:val="EA157A" w:themeColor="accent2"/>
        </w:rPr>
      </w:pPr>
      <w:bookmarkStart w:id="1" w:name="Datos"/>
      <w:r w:rsidRPr="006E4A0F">
        <w:rPr>
          <w:color w:val="EA157A" w:themeColor="accent2"/>
        </w:rPr>
        <w:lastRenderedPageBreak/>
        <w:t>Tipos de Datos</w:t>
      </w:r>
    </w:p>
    <w:p w:rsidR="00BA692B" w:rsidRDefault="00BA692B" w:rsidP="00BA692B">
      <w:pPr>
        <w:pStyle w:val="Ttulo3"/>
      </w:pPr>
      <w:r>
        <w:t>Declarar e inicializar variables</w:t>
      </w:r>
    </w:p>
    <w:p w:rsidR="0000711B" w:rsidRDefault="0000711B" w:rsidP="0000711B">
      <w:r>
        <w:t xml:space="preserve">Identificadores: se pueden utilizar cualquier combinación de letras, </w:t>
      </w:r>
      <w:proofErr w:type="gramStart"/>
      <w:r>
        <w:t>números,$</w:t>
      </w:r>
      <w:proofErr w:type="gramEnd"/>
      <w:r>
        <w:t xml:space="preserve"> y _ pero no pueden comenzar por carácter numérico, ni utilizar palabras reservadas</w:t>
      </w:r>
    </w:p>
    <w:p w:rsidR="0000711B" w:rsidRDefault="0000711B" w:rsidP="0000711B">
      <w:r>
        <w:t>Las variables que pueden compartirse con todos los métodos se les conoce como atributos o campos; las variables de un método se les conoce como locales y solo son visibles a ese método, las variables locales no se inicializan por defecto, es necesario asignarles un valor para utilizarlas, las variables atributo se inicializan por defecto.</w:t>
      </w:r>
    </w:p>
    <w:p w:rsidR="0000711B" w:rsidRDefault="0000711B" w:rsidP="0000711B">
      <w:r>
        <w:t xml:space="preserve">En los tipos primitivos la variable con </w:t>
      </w:r>
      <w:proofErr w:type="spellStart"/>
      <w:r>
        <w:t>tine</w:t>
      </w:r>
      <w:proofErr w:type="spellEnd"/>
      <w:r>
        <w:t xml:space="preserve"> al dato; los tipo objeto la variable </w:t>
      </w:r>
      <w:proofErr w:type="spellStart"/>
      <w:r>
        <w:t>contine</w:t>
      </w:r>
      <w:proofErr w:type="spellEnd"/>
      <w:r>
        <w:t xml:space="preserve"> una referencia la </w:t>
      </w:r>
      <w:proofErr w:type="gramStart"/>
      <w:r>
        <w:t>objeto(</w:t>
      </w:r>
      <w:proofErr w:type="gramEnd"/>
      <w:r>
        <w:t>instanciar el objeto)</w:t>
      </w:r>
    </w:p>
    <w:p w:rsidR="0000711B" w:rsidRDefault="0000711B" w:rsidP="0000711B">
      <w:r>
        <w:t xml:space="preserve">Los tipos primitivos cada </w:t>
      </w:r>
      <w:proofErr w:type="spellStart"/>
      <w:proofErr w:type="gramStart"/>
      <w:r>
        <w:t>varibles</w:t>
      </w:r>
      <w:proofErr w:type="spellEnd"/>
      <w:r>
        <w:t xml:space="preserve">  </w:t>
      </w:r>
      <w:proofErr w:type="spellStart"/>
      <w:r>
        <w:t>tine</w:t>
      </w:r>
      <w:proofErr w:type="spellEnd"/>
      <w:proofErr w:type="gramEnd"/>
      <w:r>
        <w:t xml:space="preserve"> un dato o una copia del dato</w:t>
      </w:r>
    </w:p>
    <w:p w:rsidR="0000711B" w:rsidRDefault="0000711B" w:rsidP="0000711B">
      <w:r>
        <w:t xml:space="preserve">En </w:t>
      </w:r>
      <w:proofErr w:type="gramStart"/>
      <w:r>
        <w:t>los tipo</w:t>
      </w:r>
      <w:proofErr w:type="gramEnd"/>
      <w:r>
        <w:t xml:space="preserve"> objeto cada variable (instancia)</w:t>
      </w:r>
      <w:r w:rsidR="00586F6D">
        <w:t xml:space="preserve"> si </w:t>
      </w:r>
      <w:proofErr w:type="spellStart"/>
      <w:r w:rsidR="00586F6D">
        <w:t>igualmos</w:t>
      </w:r>
      <w:proofErr w:type="spellEnd"/>
      <w:r w:rsidR="00586F6D">
        <w:t xml:space="preserve"> dos variables apuntaran al mismo objeto</w:t>
      </w:r>
    </w:p>
    <w:p w:rsidR="0098085B" w:rsidRDefault="0098085B" w:rsidP="0098085B"/>
    <w:p w:rsidR="00BA692B" w:rsidRDefault="00BA692B" w:rsidP="00BA692B">
      <w:pPr>
        <w:pStyle w:val="Ttulo3"/>
      </w:pPr>
      <w:r>
        <w:t>Tipos primitivos y tipos objeto</w:t>
      </w:r>
    </w:p>
    <w:p w:rsidR="0098085B" w:rsidRDefault="00586F6D" w:rsidP="0098085B">
      <w:r>
        <w:t>Tipos primitivos: números, datos lógicos y carácter</w:t>
      </w:r>
    </w:p>
    <w:p w:rsidR="00586F6D" w:rsidRDefault="00586F6D" w:rsidP="0098085B">
      <w:r>
        <w:t xml:space="preserve">Tipos </w:t>
      </w:r>
      <w:proofErr w:type="spellStart"/>
      <w:proofErr w:type="gramStart"/>
      <w:r>
        <w:t>objetos:cualquier</w:t>
      </w:r>
      <w:proofErr w:type="spellEnd"/>
      <w:proofErr w:type="gramEnd"/>
      <w:r>
        <w:t xml:space="preserve"> objeto java</w:t>
      </w:r>
    </w:p>
    <w:p w:rsidR="00586F6D" w:rsidRDefault="00586F6D" w:rsidP="0098085B">
      <w:r>
        <w:t xml:space="preserve">Si queremos que un </w:t>
      </w:r>
      <w:proofErr w:type="spellStart"/>
      <w:r>
        <w:t>int</w:t>
      </w:r>
      <w:proofErr w:type="spellEnd"/>
      <w:r>
        <w:t xml:space="preserve"> sea un </w:t>
      </w:r>
      <w:proofErr w:type="spellStart"/>
      <w:r>
        <w:t>long</w:t>
      </w:r>
      <w:proofErr w:type="spellEnd"/>
      <w:r>
        <w:t xml:space="preserve"> añadimos (l) al final del dato</w:t>
      </w:r>
    </w:p>
    <w:p w:rsidR="00586F6D" w:rsidRDefault="00586F6D" w:rsidP="0098085B">
      <w:r>
        <w:t xml:space="preserve">Si queremos que in </w:t>
      </w:r>
      <w:proofErr w:type="spellStart"/>
      <w:r>
        <w:t>int</w:t>
      </w:r>
      <w:proofErr w:type="spellEnd"/>
      <w:r>
        <w:t xml:space="preserve"> sea un doublé o </w:t>
      </w:r>
      <w:proofErr w:type="spellStart"/>
      <w:r>
        <w:t>floata</w:t>
      </w:r>
      <w:proofErr w:type="spellEnd"/>
      <w:r>
        <w:t xml:space="preserve"> añadimos (f) al final del dato</w:t>
      </w:r>
    </w:p>
    <w:p w:rsidR="00586F6D" w:rsidRDefault="00586F6D" w:rsidP="0098085B">
      <w:r>
        <w:t xml:space="preserve">Todos los tipos primitivos son convertibles en otros, salvo </w:t>
      </w:r>
      <w:proofErr w:type="spellStart"/>
      <w:r>
        <w:t>boolean</w:t>
      </w:r>
      <w:proofErr w:type="spellEnd"/>
    </w:p>
    <w:p w:rsidR="00586F6D" w:rsidRPr="00586F6D" w:rsidRDefault="00586F6D" w:rsidP="0098085B">
      <w:pPr>
        <w:rPr>
          <w:u w:val="single"/>
        </w:rPr>
      </w:pPr>
      <w:r w:rsidRPr="00586F6D">
        <w:rPr>
          <w:u w:val="single"/>
        </w:rPr>
        <w:t xml:space="preserve">Las </w:t>
      </w:r>
      <w:proofErr w:type="spellStart"/>
      <w:r w:rsidRPr="00586F6D">
        <w:rPr>
          <w:u w:val="single"/>
        </w:rPr>
        <w:t>converisones</w:t>
      </w:r>
      <w:proofErr w:type="spellEnd"/>
      <w:r w:rsidRPr="00586F6D">
        <w:rPr>
          <w:u w:val="single"/>
        </w:rPr>
        <w:t xml:space="preserve"> pueden ser implícitas </w:t>
      </w:r>
      <w:r>
        <w:rPr>
          <w:u w:val="single"/>
        </w:rPr>
        <w:t>entonces el destino tiene que ser igual o mayor tamaño que el de origen</w:t>
      </w:r>
    </w:p>
    <w:p w:rsidR="00586F6D" w:rsidRPr="004B4C19" w:rsidRDefault="00586F6D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x =45;</w:t>
      </w:r>
    </w:p>
    <w:p w:rsidR="00586F6D" w:rsidRPr="004B4C19" w:rsidRDefault="00586F6D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Doublé</w:t>
      </w:r>
      <w:proofErr w:type="spellEnd"/>
      <w:r w:rsidRPr="004B4C19">
        <w:rPr>
          <w:color w:val="0081A4" w:themeColor="accent4" w:themeShade="BF"/>
          <w:lang w:val="en-US"/>
        </w:rPr>
        <w:t xml:space="preserve"> n=x;</w:t>
      </w:r>
    </w:p>
    <w:p w:rsidR="00586F6D" w:rsidRPr="003615AF" w:rsidRDefault="00586F6D" w:rsidP="0098085B">
      <w:pPr>
        <w:rPr>
          <w:color w:val="0081A4" w:themeColor="accent4" w:themeShade="BF"/>
          <w:u w:val="single"/>
        </w:rPr>
      </w:pPr>
      <w:r w:rsidRPr="003615AF">
        <w:rPr>
          <w:color w:val="0081A4" w:themeColor="accent4" w:themeShade="BF"/>
          <w:u w:val="single"/>
        </w:rPr>
        <w:t>O explicitas</w:t>
      </w:r>
    </w:p>
    <w:p w:rsidR="00586F6D" w:rsidRPr="003615AF" w:rsidRDefault="00586F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Doublé r= 4.5f;</w:t>
      </w:r>
    </w:p>
    <w:p w:rsidR="00586F6D" w:rsidRDefault="00586F6D" w:rsidP="0098085B">
      <w:pPr>
        <w:rPr>
          <w:b/>
        </w:rPr>
      </w:pPr>
      <w:proofErr w:type="spellStart"/>
      <w:r w:rsidRPr="00FD3001">
        <w:rPr>
          <w:color w:val="0081A4" w:themeColor="accent4" w:themeShade="BF"/>
        </w:rPr>
        <w:t>Int</w:t>
      </w:r>
      <w:proofErr w:type="spellEnd"/>
      <w:r w:rsidRPr="00FD3001">
        <w:rPr>
          <w:color w:val="0081A4" w:themeColor="accent4" w:themeShade="BF"/>
        </w:rPr>
        <w:t xml:space="preserve"> x=(</w:t>
      </w:r>
      <w:proofErr w:type="spellStart"/>
      <w:r w:rsidRPr="00FD3001">
        <w:rPr>
          <w:color w:val="0081A4" w:themeColor="accent4" w:themeShade="BF"/>
        </w:rPr>
        <w:t>int</w:t>
      </w:r>
      <w:proofErr w:type="spellEnd"/>
      <w:r w:rsidRPr="00FD3001">
        <w:rPr>
          <w:color w:val="0081A4" w:themeColor="accent4" w:themeShade="BF"/>
        </w:rPr>
        <w:t>)r;</w:t>
      </w:r>
      <w:r w:rsidR="00FD3001" w:rsidRPr="00FD3001">
        <w:rPr>
          <w:color w:val="0081A4" w:themeColor="accent4" w:themeShade="BF"/>
        </w:rPr>
        <w:t xml:space="preserve"> </w:t>
      </w:r>
      <w:r w:rsidRPr="00FD3001">
        <w:rPr>
          <w:color w:val="0D594F" w:themeColor="accent6" w:themeShade="80"/>
        </w:rPr>
        <w:t>//casting</w:t>
      </w:r>
    </w:p>
    <w:p w:rsidR="00586F6D" w:rsidRDefault="00586F6D" w:rsidP="0098085B">
      <w:r>
        <w:t xml:space="preserve">Los tipos objeto </w:t>
      </w:r>
      <w:proofErr w:type="gramStart"/>
      <w:r>
        <w:t>son  todos</w:t>
      </w:r>
      <w:proofErr w:type="gramEnd"/>
      <w:r>
        <w:t xml:space="preserve"> los objetos de cualquier clase java, se manejan a través de variables de su tipo(clase), la variable contiene una  referencia al objeto, mediante la variable se accede a los métodos del objeto</w:t>
      </w:r>
    </w:p>
    <w:p w:rsidR="00586F6D" w:rsidRPr="004B4C19" w:rsidRDefault="00586F6D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s = 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hola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586F6D" w:rsidRPr="003615AF" w:rsidRDefault="00586F6D" w:rsidP="0098085B">
      <w:pPr>
        <w:rPr>
          <w:color w:val="0081A4" w:themeColor="accent4" w:themeShade="BF"/>
        </w:rPr>
      </w:pPr>
      <w:proofErr w:type="spellStart"/>
      <w:proofErr w:type="gramStart"/>
      <w:r w:rsidRPr="003615AF">
        <w:rPr>
          <w:color w:val="0081A4" w:themeColor="accent4" w:themeShade="BF"/>
        </w:rPr>
        <w:t>s.lengtn</w:t>
      </w:r>
      <w:proofErr w:type="spellEnd"/>
      <w:proofErr w:type="gramEnd"/>
      <w:r w:rsidRPr="003615AF">
        <w:rPr>
          <w:color w:val="0081A4" w:themeColor="accent4" w:themeShade="BF"/>
        </w:rPr>
        <w:t>();</w:t>
      </w:r>
    </w:p>
    <w:p w:rsidR="00586F6D" w:rsidRDefault="00586F6D" w:rsidP="0098085B">
      <w:r>
        <w:lastRenderedPageBreak/>
        <w:t>no se puede hacer conversión ni implícita ni explicita entre tipos primitivos y objetos</w:t>
      </w:r>
    </w:p>
    <w:p w:rsidR="0091506E" w:rsidRPr="00586F6D" w:rsidRDefault="0091506E" w:rsidP="0098085B"/>
    <w:p w:rsidR="00586F6D" w:rsidRDefault="00586F6D" w:rsidP="0098085B"/>
    <w:p w:rsidR="00BA692B" w:rsidRDefault="00BA692B" w:rsidP="00BA692B">
      <w:pPr>
        <w:pStyle w:val="Ttulo3"/>
      </w:pPr>
      <w:r>
        <w:t>Ciclo de vida de los objetos</w:t>
      </w:r>
    </w:p>
    <w:p w:rsidR="0091506E" w:rsidRDefault="0091506E" w:rsidP="0098085B">
      <w:r>
        <w:t>Creación de un objeto:</w:t>
      </w:r>
    </w:p>
    <w:p w:rsidR="0091506E" w:rsidRPr="003615AF" w:rsidRDefault="0091506E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Clase 1 c=new Clase 1();</w:t>
      </w:r>
    </w:p>
    <w:p w:rsidR="0091506E" w:rsidRPr="004B4C19" w:rsidRDefault="0091506E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s = 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hola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91506E" w:rsidRDefault="0091506E" w:rsidP="0098085B">
      <w:proofErr w:type="spellStart"/>
      <w:r w:rsidRPr="003615AF">
        <w:rPr>
          <w:color w:val="0081A4" w:themeColor="accent4" w:themeShade="BF"/>
        </w:rPr>
        <w:t>Object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ob</w:t>
      </w:r>
      <w:proofErr w:type="spellEnd"/>
      <w:r w:rsidRPr="003615AF">
        <w:rPr>
          <w:color w:val="0081A4" w:themeColor="accent4" w:themeShade="BF"/>
        </w:rPr>
        <w:t xml:space="preserve">=new </w:t>
      </w:r>
      <w:proofErr w:type="spellStart"/>
      <w:proofErr w:type="gramStart"/>
      <w:r w:rsidRPr="003615AF">
        <w:rPr>
          <w:color w:val="0081A4" w:themeColor="accent4" w:themeShade="BF"/>
        </w:rPr>
        <w:t>Object</w:t>
      </w:r>
      <w:proofErr w:type="spellEnd"/>
      <w:r w:rsidRPr="003615AF">
        <w:rPr>
          <w:color w:val="0081A4" w:themeColor="accent4" w:themeShade="BF"/>
        </w:rPr>
        <w:t>(</w:t>
      </w:r>
      <w:proofErr w:type="gramEnd"/>
      <w:r w:rsidRPr="003615AF">
        <w:rPr>
          <w:color w:val="0081A4" w:themeColor="accent4" w:themeShade="BF"/>
        </w:rPr>
        <w:t>);</w:t>
      </w:r>
    </w:p>
    <w:p w:rsidR="0091506E" w:rsidRDefault="0091506E" w:rsidP="0098085B">
      <w:r>
        <w:t xml:space="preserve">Un objeto ose crea a partir del </w:t>
      </w:r>
      <w:proofErr w:type="spellStart"/>
      <w:r>
        <w:t>opereador</w:t>
      </w:r>
      <w:proofErr w:type="spellEnd"/>
      <w:r>
        <w:t xml:space="preserve"> new, seguido del nombre de la clase y se devuelve una referencia la objeto que se guarda en una variable de clase.</w:t>
      </w:r>
    </w:p>
    <w:p w:rsidR="0091506E" w:rsidRDefault="0091506E" w:rsidP="0098085B">
      <w:proofErr w:type="gramStart"/>
      <w:r>
        <w:t>Constructores :</w:t>
      </w:r>
      <w:proofErr w:type="gramEnd"/>
    </w:p>
    <w:p w:rsidR="0091506E" w:rsidRDefault="0091506E" w:rsidP="0098085B">
      <w:r>
        <w:t>Se ejecutan durante la creación del objeto, pueden sobrecargarse (varios constructores con distintos parámetros)</w:t>
      </w:r>
    </w:p>
    <w:p w:rsidR="00BA692B" w:rsidRDefault="00BA692B" w:rsidP="00BA692B">
      <w:pPr>
        <w:pStyle w:val="Ttulo3"/>
      </w:pPr>
      <w:r>
        <w:t>Clases envoltorio</w:t>
      </w:r>
    </w:p>
    <w:p w:rsidR="0098085B" w:rsidRDefault="0091506E" w:rsidP="0098085B">
      <w:r>
        <w:t>Encapsulan tipos primitivos como objetos:</w:t>
      </w:r>
    </w:p>
    <w:p w:rsidR="006E406D" w:rsidRPr="0060026B" w:rsidRDefault="006E406D" w:rsidP="0098085B">
      <w:pPr>
        <w:rPr>
          <w:color w:val="0081A4" w:themeColor="accent4" w:themeShade="BF"/>
          <w:lang w:val="en-US"/>
        </w:rPr>
      </w:pPr>
      <w:r w:rsidRPr="0060026B">
        <w:rPr>
          <w:color w:val="0081A4" w:themeColor="accent4" w:themeShade="BF"/>
          <w:lang w:val="en-US"/>
        </w:rPr>
        <w:t xml:space="preserve">Integer </w:t>
      </w:r>
      <w:proofErr w:type="spellStart"/>
      <w:r w:rsidRPr="0060026B">
        <w:rPr>
          <w:color w:val="0081A4" w:themeColor="accent4" w:themeShade="BF"/>
          <w:lang w:val="en-US"/>
        </w:rPr>
        <w:t>integ</w:t>
      </w:r>
      <w:proofErr w:type="spellEnd"/>
      <w:r w:rsidRPr="0060026B">
        <w:rPr>
          <w:color w:val="0081A4" w:themeColor="accent4" w:themeShade="BF"/>
          <w:lang w:val="en-US"/>
        </w:rPr>
        <w:t xml:space="preserve">= new </w:t>
      </w:r>
      <w:proofErr w:type="gramStart"/>
      <w:r w:rsidRPr="0060026B">
        <w:rPr>
          <w:color w:val="0081A4" w:themeColor="accent4" w:themeShade="BF"/>
          <w:lang w:val="en-US"/>
        </w:rPr>
        <w:t>Integer(</w:t>
      </w:r>
      <w:proofErr w:type="gramEnd"/>
      <w:r w:rsidRPr="0060026B">
        <w:rPr>
          <w:color w:val="0081A4" w:themeColor="accent4" w:themeShade="BF"/>
          <w:lang w:val="en-US"/>
        </w:rPr>
        <w:t>200);</w:t>
      </w:r>
    </w:p>
    <w:p w:rsidR="006E406D" w:rsidRPr="0060026B" w:rsidRDefault="006E406D" w:rsidP="0098085B">
      <w:pPr>
        <w:rPr>
          <w:color w:val="0081A4" w:themeColor="accent4" w:themeShade="BF"/>
          <w:lang w:val="en-US"/>
        </w:rPr>
      </w:pPr>
      <w:r w:rsidRPr="0060026B">
        <w:rPr>
          <w:color w:val="0081A4" w:themeColor="accent4" w:themeShade="BF"/>
          <w:lang w:val="en-US"/>
        </w:rPr>
        <w:t xml:space="preserve">Double </w:t>
      </w:r>
      <w:proofErr w:type="spellStart"/>
      <w:r w:rsidRPr="0060026B">
        <w:rPr>
          <w:color w:val="0081A4" w:themeColor="accent4" w:themeShade="BF"/>
          <w:lang w:val="en-US"/>
        </w:rPr>
        <w:t>db</w:t>
      </w:r>
      <w:proofErr w:type="spellEnd"/>
      <w:r w:rsidRPr="0060026B">
        <w:rPr>
          <w:color w:val="0081A4" w:themeColor="accent4" w:themeShade="BF"/>
          <w:lang w:val="en-US"/>
        </w:rPr>
        <w:t xml:space="preserve"> =new </w:t>
      </w:r>
      <w:proofErr w:type="gramStart"/>
      <w:r w:rsidRPr="0060026B">
        <w:rPr>
          <w:color w:val="0081A4" w:themeColor="accent4" w:themeShade="BF"/>
          <w:lang w:val="en-US"/>
        </w:rPr>
        <w:t>Double(</w:t>
      </w:r>
      <w:proofErr w:type="gramEnd"/>
      <w:r w:rsidRPr="0060026B">
        <w:rPr>
          <w:color w:val="0081A4" w:themeColor="accent4" w:themeShade="BF"/>
          <w:lang w:val="en-US"/>
        </w:rPr>
        <w:t>30.4);</w:t>
      </w:r>
    </w:p>
    <w:p w:rsidR="006E406D" w:rsidRDefault="006E406D" w:rsidP="0098085B">
      <w:r>
        <w:t>Tienen métodos propios:</w:t>
      </w:r>
    </w:p>
    <w:p w:rsidR="006E406D" w:rsidRPr="00DE4B01" w:rsidRDefault="006E406D" w:rsidP="0098085B">
      <w:pPr>
        <w:rPr>
          <w:color w:val="0081A4" w:themeColor="accent4" w:themeShade="BF"/>
        </w:rPr>
      </w:pPr>
      <w:proofErr w:type="spellStart"/>
      <w:r w:rsidRPr="00DE4B01">
        <w:rPr>
          <w:color w:val="0081A4" w:themeColor="accent4" w:themeShade="BF"/>
        </w:rPr>
        <w:t>Int</w:t>
      </w:r>
      <w:proofErr w:type="spellEnd"/>
      <w:r w:rsidRPr="00DE4B01">
        <w:rPr>
          <w:color w:val="0081A4" w:themeColor="accent4" w:themeShade="BF"/>
        </w:rPr>
        <w:t xml:space="preserve"> k=</w:t>
      </w:r>
      <w:proofErr w:type="spellStart"/>
      <w:proofErr w:type="gramStart"/>
      <w:r w:rsidRPr="00DE4B01">
        <w:rPr>
          <w:color w:val="0081A4" w:themeColor="accent4" w:themeShade="BF"/>
        </w:rPr>
        <w:t>integ.intValue</w:t>
      </w:r>
      <w:proofErr w:type="spellEnd"/>
      <w:proofErr w:type="gramEnd"/>
      <w:r w:rsidRPr="00DE4B01">
        <w:rPr>
          <w:color w:val="0081A4" w:themeColor="accent4" w:themeShade="BF"/>
        </w:rPr>
        <w:t>();</w:t>
      </w:r>
    </w:p>
    <w:p w:rsidR="006E406D" w:rsidRPr="00DE4B01" w:rsidRDefault="006E406D" w:rsidP="0098085B">
      <w:pPr>
        <w:rPr>
          <w:color w:val="0081A4" w:themeColor="accent4" w:themeShade="BF"/>
        </w:rPr>
      </w:pPr>
      <w:r w:rsidRPr="00DE4B01">
        <w:rPr>
          <w:color w:val="0081A4" w:themeColor="accent4" w:themeShade="BF"/>
        </w:rPr>
        <w:t>Doublé d=</w:t>
      </w:r>
      <w:proofErr w:type="spellStart"/>
      <w:proofErr w:type="gramStart"/>
      <w:r w:rsidRPr="00DE4B01">
        <w:rPr>
          <w:color w:val="0081A4" w:themeColor="accent4" w:themeShade="BF"/>
        </w:rPr>
        <w:t>db.doubleValue</w:t>
      </w:r>
      <w:proofErr w:type="spellEnd"/>
      <w:proofErr w:type="gramEnd"/>
      <w:r w:rsidRPr="00DE4B01">
        <w:rPr>
          <w:color w:val="0081A4" w:themeColor="accent4" w:themeShade="BF"/>
        </w:rPr>
        <w:t>();</w:t>
      </w:r>
    </w:p>
    <w:p w:rsidR="006E406D" w:rsidRDefault="006E406D" w:rsidP="0098085B">
      <w:r>
        <w:t xml:space="preserve">Métodos estáticos para convertir </w:t>
      </w:r>
      <w:proofErr w:type="spellStart"/>
      <w:r>
        <w:t>String</w:t>
      </w:r>
      <w:proofErr w:type="spellEnd"/>
      <w:r>
        <w:t xml:space="preserve"> en tipo primitivo u objeto:</w:t>
      </w:r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p=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Integer.parseInt</w:t>
      </w:r>
      <w:proofErr w:type="spellEnd"/>
      <w:r w:rsidRPr="004B4C19">
        <w:rPr>
          <w:color w:val="0081A4" w:themeColor="accent4" w:themeShade="BF"/>
          <w:lang w:val="en-US"/>
        </w:rPr>
        <w:t>(</w:t>
      </w:r>
      <w:proofErr w:type="gramEnd"/>
      <w:r w:rsidRPr="004B4C19">
        <w:rPr>
          <w:color w:val="0081A4" w:themeColor="accent4" w:themeShade="BF"/>
          <w:lang w:val="en-US"/>
        </w:rPr>
        <w:t>“300”);</w:t>
      </w:r>
    </w:p>
    <w:p w:rsidR="006E406D" w:rsidRPr="004B4C19" w:rsidRDefault="006E406D" w:rsidP="0098085B">
      <w:pPr>
        <w:rPr>
          <w:color w:val="0D594F" w:themeColor="accent6" w:themeShade="80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n =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Integer.paresInt</w:t>
      </w:r>
      <w:proofErr w:type="spellEnd"/>
      <w:r w:rsidRPr="004B4C19">
        <w:rPr>
          <w:color w:val="0081A4" w:themeColor="accent4" w:themeShade="BF"/>
          <w:lang w:val="en-US"/>
        </w:rPr>
        <w:t>(</w:t>
      </w:r>
      <w:proofErr w:type="gramEnd"/>
      <w:r w:rsidRPr="004B4C19">
        <w:rPr>
          <w:color w:val="0081A4" w:themeColor="accent4" w:themeShade="BF"/>
          <w:lang w:val="en-US"/>
        </w:rPr>
        <w:t>“100011”,2);</w:t>
      </w:r>
      <w:r w:rsidR="00EE50A4" w:rsidRPr="004B4C19">
        <w:rPr>
          <w:color w:val="0081A4" w:themeColor="accent4" w:themeShade="BF"/>
          <w:lang w:val="en-US"/>
        </w:rPr>
        <w:t xml:space="preserve"> </w:t>
      </w:r>
      <w:r w:rsidRPr="004B4C19">
        <w:rPr>
          <w:color w:val="0D594F" w:themeColor="accent6" w:themeShade="80"/>
          <w:lang w:val="en-US"/>
        </w:rPr>
        <w:t>//35</w:t>
      </w:r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Integer </w:t>
      </w:r>
      <w:proofErr w:type="spellStart"/>
      <w:r w:rsidRPr="004B4C19">
        <w:rPr>
          <w:color w:val="0081A4" w:themeColor="accent4" w:themeShade="BF"/>
          <w:lang w:val="en-US"/>
        </w:rPr>
        <w:t>num</w:t>
      </w:r>
      <w:proofErr w:type="spellEnd"/>
      <w:r w:rsidRPr="004B4C19">
        <w:rPr>
          <w:color w:val="0081A4" w:themeColor="accent4" w:themeShade="BF"/>
          <w:lang w:val="en-US"/>
        </w:rPr>
        <w:t>=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Integer.ValueOf</w:t>
      </w:r>
      <w:proofErr w:type="spellEnd"/>
      <w:r w:rsidRPr="004B4C19">
        <w:rPr>
          <w:color w:val="0081A4" w:themeColor="accent4" w:themeShade="BF"/>
          <w:lang w:val="en-US"/>
        </w:rPr>
        <w:t>(</w:t>
      </w:r>
      <w:proofErr w:type="gramEnd"/>
      <w:r w:rsidRPr="004B4C19">
        <w:rPr>
          <w:color w:val="0081A4" w:themeColor="accent4" w:themeShade="BF"/>
          <w:lang w:val="en-US"/>
        </w:rPr>
        <w:t>“100011,2);</w:t>
      </w:r>
    </w:p>
    <w:p w:rsidR="006E406D" w:rsidRPr="004B4C19" w:rsidRDefault="006E406D" w:rsidP="0098085B">
      <w:pPr>
        <w:rPr>
          <w:lang w:val="en-US"/>
        </w:rPr>
      </w:pPr>
      <w:proofErr w:type="spellStart"/>
      <w:r w:rsidRPr="004B4C19">
        <w:rPr>
          <w:lang w:val="en-US"/>
        </w:rPr>
        <w:t>Autoboxing</w:t>
      </w:r>
      <w:proofErr w:type="spellEnd"/>
      <w:r w:rsidRPr="004B4C19">
        <w:rPr>
          <w:lang w:val="en-US"/>
        </w:rPr>
        <w:t>/unboxing:</w:t>
      </w:r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Se puede asignar directamente el tipo primitivo a la variable objeto(</w:t>
      </w:r>
      <w:proofErr w:type="spellStart"/>
      <w:r w:rsidRPr="003615AF">
        <w:rPr>
          <w:color w:val="0081A4" w:themeColor="accent4" w:themeShade="BF"/>
        </w:rPr>
        <w:t>autoboxing</w:t>
      </w:r>
      <w:proofErr w:type="spellEnd"/>
      <w:r w:rsidRPr="003615AF">
        <w:rPr>
          <w:color w:val="0081A4" w:themeColor="accent4" w:themeShade="BF"/>
        </w:rPr>
        <w:t>):</w:t>
      </w:r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Integer </w:t>
      </w:r>
      <w:proofErr w:type="spellStart"/>
      <w:r w:rsidRPr="004B4C19">
        <w:rPr>
          <w:color w:val="0081A4" w:themeColor="accent4" w:themeShade="BF"/>
          <w:lang w:val="en-US"/>
        </w:rPr>
        <w:t>en</w:t>
      </w:r>
      <w:proofErr w:type="spellEnd"/>
      <w:r w:rsidRPr="004B4C19">
        <w:rPr>
          <w:color w:val="0081A4" w:themeColor="accent4" w:themeShade="BF"/>
          <w:lang w:val="en-US"/>
        </w:rPr>
        <w:t xml:space="preserve"> =200</w:t>
      </w:r>
      <w:r w:rsidR="00EE50A4" w:rsidRPr="004B4C19">
        <w:rPr>
          <w:color w:val="0081A4" w:themeColor="accent4" w:themeShade="BF"/>
          <w:lang w:val="en-US"/>
        </w:rPr>
        <w:t xml:space="preserve">; </w:t>
      </w:r>
      <w:r w:rsidRPr="004B4C19">
        <w:rPr>
          <w:color w:val="0D594F" w:themeColor="accent6" w:themeShade="80"/>
          <w:lang w:val="en-US"/>
        </w:rPr>
        <w:t>//</w:t>
      </w:r>
      <w:proofErr w:type="spellStart"/>
      <w:r w:rsidRPr="004B4C19">
        <w:rPr>
          <w:color w:val="0D594F" w:themeColor="accent6" w:themeShade="80"/>
          <w:lang w:val="en-US"/>
        </w:rPr>
        <w:t>autoboxing</w:t>
      </w:r>
      <w:proofErr w:type="spellEnd"/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Doublé</w:t>
      </w:r>
      <w:proofErr w:type="spellEnd"/>
      <w:r w:rsidRPr="004B4C19">
        <w:rPr>
          <w:color w:val="0081A4" w:themeColor="accent4" w:themeShade="BF"/>
          <w:lang w:val="en-US"/>
        </w:rPr>
        <w:t xml:space="preserve"> </w:t>
      </w:r>
      <w:proofErr w:type="spellStart"/>
      <w:r w:rsidR="00EE50A4" w:rsidRPr="004B4C19">
        <w:rPr>
          <w:color w:val="0081A4" w:themeColor="accent4" w:themeShade="BF"/>
          <w:lang w:val="en-US"/>
        </w:rPr>
        <w:t>db</w:t>
      </w:r>
      <w:proofErr w:type="spellEnd"/>
      <w:r w:rsidR="00EE50A4" w:rsidRPr="004B4C19">
        <w:rPr>
          <w:color w:val="0081A4" w:themeColor="accent4" w:themeShade="BF"/>
          <w:lang w:val="en-US"/>
        </w:rPr>
        <w:t xml:space="preserve">=45.5; </w:t>
      </w:r>
      <w:r w:rsidRPr="004B4C19">
        <w:rPr>
          <w:color w:val="0D594F" w:themeColor="accent6" w:themeShade="80"/>
          <w:lang w:val="en-US"/>
        </w:rPr>
        <w:t>//</w:t>
      </w:r>
      <w:proofErr w:type="spellStart"/>
      <w:r w:rsidRPr="004B4C19">
        <w:rPr>
          <w:color w:val="0D594F" w:themeColor="accent6" w:themeShade="80"/>
          <w:lang w:val="en-US"/>
        </w:rPr>
        <w:t>autoboxing</w:t>
      </w:r>
      <w:proofErr w:type="spellEnd"/>
    </w:p>
    <w:p w:rsidR="006E406D" w:rsidRDefault="006E406D" w:rsidP="0098085B">
      <w:r>
        <w:lastRenderedPageBreak/>
        <w:t xml:space="preserve">Se puede recuperar el tipo primitivo asignando directamente la </w:t>
      </w:r>
      <w:proofErr w:type="spellStart"/>
      <w:r>
        <w:t>varible</w:t>
      </w:r>
      <w:proofErr w:type="spellEnd"/>
      <w:r>
        <w:t xml:space="preserve"> objeto a </w:t>
      </w:r>
      <w:proofErr w:type="spellStart"/>
      <w:r>
        <w:t>lal</w:t>
      </w:r>
      <w:proofErr w:type="spellEnd"/>
      <w:r>
        <w:t xml:space="preserve"> variable primitiva(</w:t>
      </w:r>
      <w:proofErr w:type="spellStart"/>
      <w:r>
        <w:t>unboxing</w:t>
      </w:r>
      <w:proofErr w:type="spellEnd"/>
      <w:r>
        <w:t>):</w:t>
      </w:r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n =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ent</w:t>
      </w:r>
      <w:proofErr w:type="spellEnd"/>
      <w:proofErr w:type="gramEnd"/>
      <w:r w:rsidRPr="004B4C19">
        <w:rPr>
          <w:color w:val="0081A4" w:themeColor="accent4" w:themeShade="BF"/>
          <w:lang w:val="en-US"/>
        </w:rPr>
        <w:t>;</w:t>
      </w:r>
      <w:r w:rsidR="00EE50A4" w:rsidRPr="004B4C19">
        <w:rPr>
          <w:color w:val="0081A4" w:themeColor="accent4" w:themeShade="BF"/>
          <w:lang w:val="en-US"/>
        </w:rPr>
        <w:t xml:space="preserve"> </w:t>
      </w:r>
      <w:r w:rsidRPr="004B4C19">
        <w:rPr>
          <w:color w:val="0D594F" w:themeColor="accent6" w:themeShade="80"/>
          <w:lang w:val="en-US"/>
        </w:rPr>
        <w:t>//unboxing</w:t>
      </w:r>
    </w:p>
    <w:p w:rsidR="006E406D" w:rsidRPr="004B4C19" w:rsidRDefault="006E406D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>Integer k=30;</w:t>
      </w:r>
      <w:r w:rsidR="00EE50A4" w:rsidRPr="004B4C19">
        <w:rPr>
          <w:color w:val="0081A4" w:themeColor="accent4" w:themeShade="BF"/>
          <w:lang w:val="en-US"/>
        </w:rPr>
        <w:t xml:space="preserve"> </w:t>
      </w:r>
      <w:r w:rsidRPr="004B4C19">
        <w:rPr>
          <w:color w:val="0D594F" w:themeColor="accent6" w:themeShade="80"/>
          <w:lang w:val="en-US"/>
        </w:rPr>
        <w:t>//</w:t>
      </w:r>
      <w:proofErr w:type="spellStart"/>
      <w:r w:rsidRPr="004B4C19">
        <w:rPr>
          <w:color w:val="0D594F" w:themeColor="accent6" w:themeShade="80"/>
          <w:lang w:val="en-US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K++;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unboxing</w:t>
      </w:r>
      <w:proofErr w:type="spellEnd"/>
      <w:r w:rsidRPr="00EE50A4">
        <w:rPr>
          <w:color w:val="0D594F" w:themeColor="accent6" w:themeShade="80"/>
        </w:rPr>
        <w:t xml:space="preserve"> más 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Los objetos de las clases de envoltorio son inmutables, no se pueden modificar</w:t>
      </w:r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</w:t>
      </w: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>=200;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</w:t>
      </w:r>
      <w:proofErr w:type="spellStart"/>
      <w:r w:rsidRPr="00EE50A4">
        <w:rPr>
          <w:color w:val="0D594F" w:themeColor="accent6" w:themeShade="80"/>
        </w:rPr>
        <w:t>autoboxing</w:t>
      </w:r>
      <w:proofErr w:type="spellEnd"/>
    </w:p>
    <w:p w:rsidR="006E406D" w:rsidRPr="003615AF" w:rsidRDefault="006E406D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 xml:space="preserve"> =</w:t>
      </w:r>
      <w:proofErr w:type="spellStart"/>
      <w:r w:rsidRPr="003615AF">
        <w:rPr>
          <w:color w:val="0081A4" w:themeColor="accent4" w:themeShade="BF"/>
        </w:rPr>
        <w:t>ent</w:t>
      </w:r>
      <w:proofErr w:type="spellEnd"/>
      <w:r w:rsidRPr="003615AF">
        <w:rPr>
          <w:color w:val="0081A4" w:themeColor="accent4" w:themeShade="BF"/>
        </w:rPr>
        <w:t xml:space="preserve"> +100;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//genera un nuevo objeto, </w:t>
      </w:r>
      <w:proofErr w:type="spellStart"/>
      <w:r w:rsidRPr="00EE50A4">
        <w:rPr>
          <w:color w:val="0D594F" w:themeColor="accent6" w:themeShade="80"/>
        </w:rPr>
        <w:t>unboxing+autoboxing</w:t>
      </w:r>
      <w:proofErr w:type="spellEnd"/>
    </w:p>
    <w:p w:rsidR="00BA692B" w:rsidRDefault="00BA692B" w:rsidP="00BA692B">
      <w:pPr>
        <w:pStyle w:val="Ttulo3"/>
      </w:pPr>
      <w:r>
        <w:t>Inferencia de tipos</w:t>
      </w:r>
    </w:p>
    <w:p w:rsidR="0098085B" w:rsidRDefault="008102DB" w:rsidP="0098085B">
      <w:r>
        <w:t>Característica incorporada en java 10, consiste en declarar variables locales sin indicar explícitamente el tipo.</w:t>
      </w:r>
    </w:p>
    <w:p w:rsidR="008102DB" w:rsidRPr="003615AF" w:rsidRDefault="008102DB" w:rsidP="0098085B">
      <w:r w:rsidRPr="003615AF">
        <w:t>Se emplea la palabrea VAR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</w:t>
      </w:r>
      <w:proofErr w:type="spellStart"/>
      <w:r w:rsidRPr="003615AF">
        <w:rPr>
          <w:color w:val="0081A4" w:themeColor="accent4" w:themeShade="BF"/>
        </w:rPr>
        <w:t>num</w:t>
      </w:r>
      <w:proofErr w:type="spellEnd"/>
      <w:r w:rsidRPr="003615AF">
        <w:rPr>
          <w:color w:val="0081A4" w:themeColor="accent4" w:themeShade="BF"/>
        </w:rPr>
        <w:t>=100;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//entero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datos =new </w:t>
      </w:r>
      <w:proofErr w:type="spell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>&lt;</w:t>
      </w:r>
      <w:proofErr w:type="spellStart"/>
      <w:r w:rsidRPr="003615AF">
        <w:rPr>
          <w:color w:val="0081A4" w:themeColor="accent4" w:themeShade="BF"/>
        </w:rPr>
        <w:t>Integer</w:t>
      </w:r>
      <w:proofErr w:type="spellEnd"/>
      <w:proofErr w:type="gramStart"/>
      <w:r w:rsidRPr="003615AF">
        <w:rPr>
          <w:color w:val="0081A4" w:themeColor="accent4" w:themeShade="BF"/>
        </w:rPr>
        <w:t>&gt;(</w:t>
      </w:r>
      <w:proofErr w:type="gramEnd"/>
      <w:r w:rsidRPr="003615AF">
        <w:rPr>
          <w:color w:val="0081A4" w:themeColor="accent4" w:themeShade="BF"/>
        </w:rPr>
        <w:t>);</w:t>
      </w:r>
      <w:proofErr w:type="spellStart"/>
      <w:r w:rsidRPr="003615AF">
        <w:rPr>
          <w:color w:val="0081A4" w:themeColor="accent4" w:themeShade="BF"/>
        </w:rPr>
        <w:t>ArrayList</w:t>
      </w:r>
      <w:proofErr w:type="spellEnd"/>
      <w:r w:rsidRPr="003615AF">
        <w:rPr>
          <w:color w:val="0081A4" w:themeColor="accent4" w:themeShade="BF"/>
        </w:rPr>
        <w:t xml:space="preserve"> de enteros</w:t>
      </w:r>
    </w:p>
    <w:p w:rsidR="008102DB" w:rsidRDefault="008102DB" w:rsidP="0098085B">
      <w:r>
        <w:t xml:space="preserve">El </w:t>
      </w:r>
      <w:proofErr w:type="gramStart"/>
      <w:r>
        <w:t>tipo  es</w:t>
      </w:r>
      <w:proofErr w:type="gramEnd"/>
      <w:r>
        <w:t xml:space="preserve"> inferido por el </w:t>
      </w:r>
      <w:proofErr w:type="spellStart"/>
      <w:r>
        <w:t>compiladore</w:t>
      </w:r>
      <w:proofErr w:type="spellEnd"/>
      <w:r>
        <w:t xml:space="preserve"> a partir del valor asignado a la variable</w:t>
      </w:r>
    </w:p>
    <w:p w:rsidR="008102DB" w:rsidRDefault="008102DB" w:rsidP="0098085B">
      <w:r>
        <w:t>Simplifica la escritura de código, ni mejora ni empeora el rendimiento de la aplicación</w:t>
      </w:r>
    </w:p>
    <w:p w:rsidR="008102DB" w:rsidRDefault="008102DB" w:rsidP="0098085B">
      <w:r>
        <w:t xml:space="preserve">Únicamente puede utilizarse con variables </w:t>
      </w:r>
      <w:proofErr w:type="gramStart"/>
      <w:r>
        <w:t>locales(</w:t>
      </w:r>
      <w:proofErr w:type="gramEnd"/>
      <w:r>
        <w:t>en métodos).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Es obligatorio </w:t>
      </w:r>
      <w:proofErr w:type="spellStart"/>
      <w:r w:rsidRPr="003615AF">
        <w:rPr>
          <w:color w:val="0081A4" w:themeColor="accent4" w:themeShade="BF"/>
        </w:rPr>
        <w:t>asingar</w:t>
      </w:r>
      <w:proofErr w:type="spellEnd"/>
      <w:r w:rsidRPr="003615AF">
        <w:rPr>
          <w:color w:val="0081A4" w:themeColor="accent4" w:themeShade="BF"/>
        </w:rPr>
        <w:t xml:space="preserve"> explícitamente un valor a la variable, valor que no puede ser </w:t>
      </w:r>
      <w:proofErr w:type="spellStart"/>
      <w:r w:rsidRPr="003615AF">
        <w:rPr>
          <w:color w:val="0081A4" w:themeColor="accent4" w:themeShade="BF"/>
        </w:rPr>
        <w:t>null</w:t>
      </w:r>
      <w:proofErr w:type="spellEnd"/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data;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//error de compilación</w:t>
      </w:r>
    </w:p>
    <w:p w:rsidR="008102DB" w:rsidRDefault="008102DB" w:rsidP="0098085B">
      <w:r w:rsidRPr="003615AF">
        <w:rPr>
          <w:color w:val="0081A4" w:themeColor="accent4" w:themeShade="BF"/>
        </w:rPr>
        <w:t>Var n =</w:t>
      </w:r>
      <w:proofErr w:type="spellStart"/>
      <w:r w:rsidRPr="003615AF">
        <w:rPr>
          <w:color w:val="0081A4" w:themeColor="accent4" w:themeShade="BF"/>
        </w:rPr>
        <w:t>null</w:t>
      </w:r>
      <w:proofErr w:type="spellEnd"/>
      <w:r>
        <w:t>;//error de compilación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No es posible utilizar inferencia de tipos en declaraciones </w:t>
      </w:r>
      <w:proofErr w:type="spellStart"/>
      <w:r w:rsidRPr="003615AF">
        <w:rPr>
          <w:color w:val="0081A4" w:themeColor="accent4" w:themeShade="BF"/>
        </w:rPr>
        <w:t>multiples</w:t>
      </w:r>
      <w:proofErr w:type="spellEnd"/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Var </w:t>
      </w:r>
      <w:proofErr w:type="spellStart"/>
      <w:proofErr w:type="gramStart"/>
      <w:r w:rsidRPr="003615AF">
        <w:rPr>
          <w:color w:val="0081A4" w:themeColor="accent4" w:themeShade="BF"/>
        </w:rPr>
        <w:t>a,c</w:t>
      </w:r>
      <w:proofErr w:type="spellEnd"/>
      <w:proofErr w:type="gramEnd"/>
      <w:r w:rsidRPr="003615AF">
        <w:rPr>
          <w:color w:val="0081A4" w:themeColor="accent4" w:themeShade="BF"/>
        </w:rPr>
        <w:t>=10;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 incorrecto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b=</w:t>
      </w:r>
      <w:proofErr w:type="gramStart"/>
      <w:r w:rsidRPr="003615AF">
        <w:rPr>
          <w:color w:val="0081A4" w:themeColor="accent4" w:themeShade="BF"/>
        </w:rPr>
        <w:t>4,x</w:t>
      </w:r>
      <w:proofErr w:type="gramEnd"/>
      <w:r w:rsidRPr="003615AF">
        <w:rPr>
          <w:color w:val="0081A4" w:themeColor="accent4" w:themeShade="BF"/>
        </w:rPr>
        <w:t>=30;</w:t>
      </w:r>
      <w:r w:rsidR="00EE50A4">
        <w:rPr>
          <w:color w:val="138576" w:themeColor="accent6" w:themeShade="BF"/>
        </w:rPr>
        <w:t xml:space="preserve"> </w:t>
      </w:r>
      <w:r w:rsidRPr="00EE50A4">
        <w:rPr>
          <w:color w:val="0D594F" w:themeColor="accent6" w:themeShade="80"/>
        </w:rPr>
        <w:t>//incorrecto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 xml:space="preserve">Se puede utilizar inferencia de tipos en </w:t>
      </w:r>
      <w:proofErr w:type="spellStart"/>
      <w:r w:rsidRPr="003615AF">
        <w:rPr>
          <w:color w:val="0081A4" w:themeColor="accent4" w:themeShade="BF"/>
        </w:rPr>
        <w:t>buclels</w:t>
      </w:r>
      <w:proofErr w:type="spellEnd"/>
      <w:r w:rsidRPr="003615AF">
        <w:rPr>
          <w:color w:val="0081A4" w:themeColor="accent4" w:themeShade="BF"/>
        </w:rPr>
        <w:t xml:space="preserve"> de tipo </w:t>
      </w:r>
      <w:proofErr w:type="spellStart"/>
      <w:r w:rsidRPr="003615AF">
        <w:rPr>
          <w:color w:val="0081A4" w:themeColor="accent4" w:themeShade="BF"/>
        </w:rPr>
        <w:t>for</w:t>
      </w:r>
      <w:proofErr w:type="spellEnd"/>
      <w:r w:rsidRPr="003615AF">
        <w:rPr>
          <w:color w:val="0081A4" w:themeColor="accent4" w:themeShade="BF"/>
        </w:rPr>
        <w:t>:</w:t>
      </w:r>
    </w:p>
    <w:p w:rsidR="008102DB" w:rsidRPr="004B4C19" w:rsidRDefault="008102DB" w:rsidP="0098085B">
      <w:pPr>
        <w:rPr>
          <w:color w:val="0081A4" w:themeColor="accent4" w:themeShade="BF"/>
          <w:lang w:val="en-US"/>
        </w:rPr>
      </w:pPr>
      <w:proofErr w:type="gramStart"/>
      <w:r w:rsidRPr="004B4C19">
        <w:rPr>
          <w:color w:val="0081A4" w:themeColor="accent4" w:themeShade="BF"/>
          <w:lang w:val="en-US"/>
        </w:rPr>
        <w:t>For(</w:t>
      </w:r>
      <w:proofErr w:type="spellStart"/>
      <w:proofErr w:type="gramEnd"/>
      <w:r w:rsidRPr="004B4C19">
        <w:rPr>
          <w:color w:val="0081A4" w:themeColor="accent4" w:themeShade="BF"/>
          <w:lang w:val="en-US"/>
        </w:rPr>
        <w:t>var</w:t>
      </w:r>
      <w:proofErr w:type="spellEnd"/>
      <w:r w:rsidRPr="004B4C19">
        <w:rPr>
          <w:color w:val="0081A4" w:themeColor="accent4" w:themeShade="BF"/>
          <w:lang w:val="en-US"/>
        </w:rPr>
        <w:t xml:space="preserve"> </w:t>
      </w:r>
      <w:proofErr w:type="spellStart"/>
      <w:r w:rsidRPr="004B4C19">
        <w:rPr>
          <w:color w:val="0081A4" w:themeColor="accent4" w:themeShade="BF"/>
          <w:lang w:val="en-US"/>
        </w:rPr>
        <w:t>i</w:t>
      </w:r>
      <w:proofErr w:type="spellEnd"/>
      <w:r w:rsidRPr="004B4C19">
        <w:rPr>
          <w:color w:val="0081A4" w:themeColor="accent4" w:themeShade="BF"/>
          <w:lang w:val="en-US"/>
        </w:rPr>
        <w:t>=0;i&lt;10;i++){</w:t>
      </w:r>
    </w:p>
    <w:p w:rsidR="008102DB" w:rsidRPr="004B4C19" w:rsidRDefault="008102DB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>}</w:t>
      </w:r>
    </w:p>
    <w:p w:rsidR="008102DB" w:rsidRPr="004B4C19" w:rsidRDefault="008102DB" w:rsidP="0098085B">
      <w:pPr>
        <w:rPr>
          <w:color w:val="0081A4" w:themeColor="accent4" w:themeShade="BF"/>
          <w:lang w:val="en-US"/>
        </w:rPr>
      </w:pPr>
      <w:proofErr w:type="gramStart"/>
      <w:r w:rsidRPr="004B4C19">
        <w:rPr>
          <w:color w:val="0081A4" w:themeColor="accent4" w:themeShade="BF"/>
          <w:lang w:val="en-US"/>
        </w:rPr>
        <w:t>For(</w:t>
      </w:r>
      <w:proofErr w:type="spellStart"/>
      <w:proofErr w:type="gramEnd"/>
      <w:r w:rsidRPr="004B4C19">
        <w:rPr>
          <w:color w:val="0081A4" w:themeColor="accent4" w:themeShade="BF"/>
          <w:lang w:val="en-US"/>
        </w:rPr>
        <w:t>var</w:t>
      </w:r>
      <w:proofErr w:type="spellEnd"/>
      <w:r w:rsidRPr="004B4C19">
        <w:rPr>
          <w:color w:val="0081A4" w:themeColor="accent4" w:themeShade="BF"/>
          <w:lang w:val="en-US"/>
        </w:rPr>
        <w:t xml:space="preserve"> s:datos){</w:t>
      </w:r>
    </w:p>
    <w:p w:rsidR="008102DB" w:rsidRPr="00DE4B01" w:rsidRDefault="008102DB" w:rsidP="0098085B">
      <w:pPr>
        <w:rPr>
          <w:color w:val="0081A4" w:themeColor="accent4" w:themeShade="BF"/>
        </w:rPr>
      </w:pPr>
      <w:r w:rsidRPr="00DE4B01">
        <w:rPr>
          <w:color w:val="0081A4" w:themeColor="accent4" w:themeShade="BF"/>
        </w:rPr>
        <w:t>}</w:t>
      </w:r>
    </w:p>
    <w:p w:rsidR="008102DB" w:rsidRDefault="008102DB" w:rsidP="0098085B">
      <w:r>
        <w:lastRenderedPageBreak/>
        <w:t xml:space="preserve">En </w:t>
      </w:r>
      <w:proofErr w:type="spellStart"/>
      <w:r>
        <w:t>Arrays</w:t>
      </w:r>
      <w:proofErr w:type="spellEnd"/>
      <w:r>
        <w:t>, no puede utilizarse con inicialización abreviada</w:t>
      </w:r>
    </w:p>
    <w:p w:rsidR="008102DB" w:rsidRPr="003615AF" w:rsidRDefault="008102DB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Var s</w:t>
      </w:r>
      <w:proofErr w:type="gramStart"/>
      <w:r w:rsidRPr="003615AF">
        <w:rPr>
          <w:color w:val="0081A4" w:themeColor="accent4" w:themeShade="BF"/>
        </w:rPr>
        <w:t>={</w:t>
      </w:r>
      <w:proofErr w:type="gramEnd"/>
      <w:r w:rsidRPr="003615AF">
        <w:rPr>
          <w:color w:val="0081A4" w:themeColor="accent4" w:themeShade="BF"/>
        </w:rPr>
        <w:t>1,2,3,4};</w:t>
      </w:r>
      <w:r w:rsidR="003615AF">
        <w:rPr>
          <w:color w:val="0081A4" w:themeColor="accent4" w:themeShade="BF"/>
        </w:rPr>
        <w:t xml:space="preserve"> </w:t>
      </w:r>
      <w:r w:rsidRPr="003615AF">
        <w:rPr>
          <w:color w:val="0D594F" w:themeColor="accent6" w:themeShade="80"/>
        </w:rPr>
        <w:t>//incorrecto</w:t>
      </w:r>
    </w:p>
    <w:p w:rsidR="008102DB" w:rsidRPr="003615AF" w:rsidRDefault="008102DB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 xml:space="preserve">Var d =new </w:t>
      </w:r>
      <w:proofErr w:type="spellStart"/>
      <w:proofErr w:type="gram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>[</w:t>
      </w:r>
      <w:proofErr w:type="gramEnd"/>
      <w:r w:rsidRPr="003615AF">
        <w:rPr>
          <w:color w:val="0081A4" w:themeColor="accent4" w:themeShade="BF"/>
        </w:rPr>
        <w:t>]{1,2,3,4};</w:t>
      </w:r>
      <w:r w:rsidR="003615AF">
        <w:rPr>
          <w:color w:val="0081A4" w:themeColor="accent4" w:themeShade="BF"/>
        </w:rPr>
        <w:t xml:space="preserve"> </w:t>
      </w:r>
      <w:r w:rsidRPr="003615AF">
        <w:rPr>
          <w:color w:val="0D594F" w:themeColor="accent6" w:themeShade="80"/>
        </w:rPr>
        <w:t>//correcto</w:t>
      </w:r>
    </w:p>
    <w:p w:rsidR="008102DB" w:rsidRDefault="008102DB" w:rsidP="0098085B"/>
    <w:p w:rsidR="00BA692B" w:rsidRDefault="00BA692B" w:rsidP="00BA692B">
      <w:pPr>
        <w:pStyle w:val="Ttulo3"/>
      </w:pPr>
      <w:r>
        <w:t>Operadores JAVA</w:t>
      </w:r>
    </w:p>
    <w:p w:rsidR="0098085B" w:rsidRDefault="0030512A" w:rsidP="0098085B">
      <w:r>
        <w:t xml:space="preserve">Aritméticos, se emplean con tipos numéricos primitivos para realizar operaciones aritméticas en un </w:t>
      </w:r>
      <w:proofErr w:type="gramStart"/>
      <w:r>
        <w:t>programa:+</w:t>
      </w:r>
      <w:proofErr w:type="gramEnd"/>
      <w:r>
        <w:t>,-,*,/,%,++,--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 xml:space="preserve">Los operadores ++ y – - se aplican con tipos numéricos y pueden ir delante o detrás de </w:t>
      </w:r>
      <w:r w:rsidRPr="003615AF">
        <w:rPr>
          <w:color w:val="0081A4" w:themeColor="accent4" w:themeShade="BF"/>
        </w:rPr>
        <w:t>la variable:</w:t>
      </w:r>
    </w:p>
    <w:p w:rsidR="0030512A" w:rsidRPr="003615AF" w:rsidRDefault="0030512A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a =</w:t>
      </w:r>
      <w:proofErr w:type="gramStart"/>
      <w:r w:rsidRPr="003615AF">
        <w:rPr>
          <w:color w:val="0081A4" w:themeColor="accent4" w:themeShade="BF"/>
        </w:rPr>
        <w:t>3,b</w:t>
      </w:r>
      <w:proofErr w:type="gramEnd"/>
      <w:r w:rsidRPr="003615AF">
        <w:rPr>
          <w:color w:val="0081A4" w:themeColor="accent4" w:themeShade="BF"/>
        </w:rPr>
        <w:t>;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b=a++;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//b toma el valor 3 (primero asigna y luego </w:t>
      </w:r>
      <w:proofErr w:type="gramStart"/>
      <w:r w:rsidRPr="00EE50A4">
        <w:rPr>
          <w:color w:val="0D594F" w:themeColor="accent6" w:themeShade="80"/>
        </w:rPr>
        <w:t>incrementa )</w:t>
      </w:r>
      <w:proofErr w:type="gramEnd"/>
    </w:p>
    <w:p w:rsidR="0030512A" w:rsidRPr="00EE50A4" w:rsidRDefault="0030512A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>b=++a;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//b toma el valor 4</w:t>
      </w:r>
    </w:p>
    <w:p w:rsidR="0030512A" w:rsidRDefault="0030512A" w:rsidP="0098085B">
      <w:r>
        <w:t>el operador = Asigna el resultado de una expresión a una variable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>los operadores +</w:t>
      </w:r>
      <w:proofErr w:type="gramStart"/>
      <w:r>
        <w:t>=,-</w:t>
      </w:r>
      <w:proofErr w:type="gramEnd"/>
      <w:r>
        <w:t xml:space="preserve">=,/=,%=, realizan la operación entre un dato y la variable y signan el </w:t>
      </w:r>
      <w:r w:rsidRPr="003615AF">
        <w:rPr>
          <w:color w:val="0081A4" w:themeColor="accent4" w:themeShade="BF"/>
        </w:rPr>
        <w:t>resultado a la variable</w:t>
      </w:r>
    </w:p>
    <w:p w:rsidR="0030512A" w:rsidRPr="003615AF" w:rsidRDefault="0030512A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</w:t>
      </w:r>
      <w:proofErr w:type="spellEnd"/>
      <w:r w:rsidRPr="003615AF">
        <w:rPr>
          <w:color w:val="0081A4" w:themeColor="accent4" w:themeShade="BF"/>
        </w:rPr>
        <w:t xml:space="preserve"> a =3;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a+=10;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//equivale a a=a+10</w:t>
      </w:r>
    </w:p>
    <w:p w:rsidR="0030512A" w:rsidRPr="003615AF" w:rsidRDefault="0030512A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byte b=10;</w:t>
      </w:r>
    </w:p>
    <w:p w:rsidR="0030512A" w:rsidRPr="00EE50A4" w:rsidRDefault="0030512A" w:rsidP="0098085B">
      <w:pPr>
        <w:rPr>
          <w:color w:val="0D594F" w:themeColor="accent6" w:themeShade="80"/>
        </w:rPr>
      </w:pPr>
      <w:r w:rsidRPr="003615AF">
        <w:rPr>
          <w:color w:val="0081A4" w:themeColor="accent4" w:themeShade="BF"/>
        </w:rPr>
        <w:t>b+=5;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//ojo, equivale a b=(byte)(b+5);</w:t>
      </w:r>
    </w:p>
    <w:p w:rsidR="0030512A" w:rsidRDefault="0030512A" w:rsidP="0098085B">
      <w:r>
        <w:t xml:space="preserve">b=b+5;(esto provoca error de compilación pues una operación con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los literales enteros son </w:t>
      </w:r>
      <w:proofErr w:type="spellStart"/>
      <w:r>
        <w:t>int</w:t>
      </w:r>
      <w:proofErr w:type="spellEnd"/>
      <w:r>
        <w:t xml:space="preserve">)siempre da como resultado </w:t>
      </w:r>
      <w:proofErr w:type="spellStart"/>
      <w:r>
        <w:t>int</w:t>
      </w:r>
      <w:proofErr w:type="spellEnd"/>
      <w:r>
        <w:t>.</w:t>
      </w:r>
    </w:p>
    <w:p w:rsidR="0030512A" w:rsidRDefault="0030512A" w:rsidP="0098085B">
      <w:r>
        <w:t xml:space="preserve">Los condicionales evalúan dos </w:t>
      </w:r>
      <w:proofErr w:type="spellStart"/>
      <w:r>
        <w:t>operendos</w:t>
      </w:r>
      <w:proofErr w:type="spellEnd"/>
      <w:r>
        <w:t xml:space="preserve"> y dan como resultado un valor </w:t>
      </w:r>
      <w:proofErr w:type="spellStart"/>
      <w:r>
        <w:t>boolean</w:t>
      </w:r>
      <w:proofErr w:type="spellEnd"/>
      <w:r>
        <w:t>;</w:t>
      </w:r>
    </w:p>
    <w:p w:rsidR="0030512A" w:rsidRDefault="0030512A" w:rsidP="0098085B">
      <w:r>
        <w:t>&lt;,&gt;,&lt;=,&gt;=,==,!=,</w:t>
      </w:r>
    </w:p>
    <w:p w:rsidR="0030512A" w:rsidRPr="003615AF" w:rsidRDefault="0030512A" w:rsidP="0098085B">
      <w:pPr>
        <w:rPr>
          <w:color w:val="0081A4" w:themeColor="accent4" w:themeShade="BF"/>
        </w:rPr>
      </w:pPr>
      <w:r>
        <w:t xml:space="preserve">Salvo ==, que puede utilizarse con objetos, los demás solo se pueden emplear con tipos </w:t>
      </w:r>
      <w:r w:rsidRPr="003615AF">
        <w:rPr>
          <w:color w:val="0081A4" w:themeColor="accent4" w:themeShade="BF"/>
        </w:rPr>
        <w:t xml:space="preserve">primitivos, y </w:t>
      </w:r>
      <w:proofErr w:type="gramStart"/>
      <w:r w:rsidRPr="003615AF">
        <w:rPr>
          <w:color w:val="0081A4" w:themeColor="accent4" w:themeShade="BF"/>
        </w:rPr>
        <w:t>entre  tipos</w:t>
      </w:r>
      <w:proofErr w:type="gramEnd"/>
      <w:r w:rsidRPr="003615AF">
        <w:rPr>
          <w:color w:val="0081A4" w:themeColor="accent4" w:themeShade="BF"/>
        </w:rPr>
        <w:t xml:space="preserve"> compatibles.</w:t>
      </w:r>
    </w:p>
    <w:p w:rsidR="0030512A" w:rsidRPr="004B4C19" w:rsidRDefault="00126F4E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a=3;</w:t>
      </w:r>
    </w:p>
    <w:p w:rsidR="00126F4E" w:rsidRPr="004B4C19" w:rsidRDefault="00126F4E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Doublé</w:t>
      </w:r>
      <w:proofErr w:type="spellEnd"/>
      <w:r w:rsidRPr="004B4C19">
        <w:rPr>
          <w:color w:val="0081A4" w:themeColor="accent4" w:themeShade="BF"/>
          <w:lang w:val="en-US"/>
        </w:rPr>
        <w:t xml:space="preserve"> c=9.7;</w:t>
      </w:r>
    </w:p>
    <w:p w:rsidR="00126F4E" w:rsidRPr="004B4C19" w:rsidRDefault="00126F4E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>Boolean x=false;</w:t>
      </w:r>
    </w:p>
    <w:p w:rsidR="00126F4E" w:rsidRPr="00EE50A4" w:rsidRDefault="00126F4E" w:rsidP="0098085B">
      <w:pPr>
        <w:rPr>
          <w:color w:val="0D594F" w:themeColor="accent6" w:themeShade="80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 xml:space="preserve"> (a&gt;c);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//ok</w:t>
      </w:r>
    </w:p>
    <w:p w:rsidR="00126F4E" w:rsidRPr="003615AF" w:rsidRDefault="00126F4E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Ifa</w:t>
      </w:r>
      <w:proofErr w:type="spellEnd"/>
      <w:r w:rsidRPr="003615AF">
        <w:rPr>
          <w:color w:val="0081A4" w:themeColor="accent4" w:themeShade="BF"/>
        </w:rPr>
        <w:t>&gt;x);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//error de compilación</w:t>
      </w:r>
    </w:p>
    <w:p w:rsidR="00126F4E" w:rsidRDefault="00126F4E" w:rsidP="0098085B">
      <w:r>
        <w:lastRenderedPageBreak/>
        <w:t xml:space="preserve">Lógicos evalúan expresiones </w:t>
      </w:r>
      <w:proofErr w:type="gramStart"/>
      <w:r>
        <w:t>de  tipo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:</w:t>
      </w:r>
    </w:p>
    <w:p w:rsidR="00126F4E" w:rsidRDefault="00126F4E" w:rsidP="0098085B">
      <w:r>
        <w:t>&amp;&amp;,||,!</w:t>
      </w:r>
    </w:p>
    <w:p w:rsidR="00126F4E" w:rsidRDefault="00126F4E" w:rsidP="0098085B">
      <w:r>
        <w:t>Los operadores &amp;&amp; y || funcionan en modo cortocircuito si la primera condición no se cumple ya no se evalúan las siguientes</w:t>
      </w:r>
    </w:p>
    <w:p w:rsidR="00126F4E" w:rsidRDefault="00126F4E" w:rsidP="0098085B">
      <w:proofErr w:type="gramStart"/>
      <w:r>
        <w:t>Otros :</w:t>
      </w:r>
      <w:proofErr w:type="gramEnd"/>
    </w:p>
    <w:p w:rsidR="00126F4E" w:rsidRDefault="00126F4E" w:rsidP="0098085B">
      <w:proofErr w:type="gramStart"/>
      <w:r>
        <w:t>New .</w:t>
      </w:r>
      <w:proofErr w:type="spellStart"/>
      <w:r>
        <w:t>Creacion</w:t>
      </w:r>
      <w:proofErr w:type="spellEnd"/>
      <w:proofErr w:type="gramEnd"/>
      <w:r>
        <w:t xml:space="preserve"> de objetos a partir de la clase</w:t>
      </w:r>
    </w:p>
    <w:p w:rsidR="00126F4E" w:rsidRPr="004B4C19" w:rsidRDefault="00126F4E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ArrayList</w:t>
      </w:r>
      <w:proofErr w:type="spellEnd"/>
      <w:r w:rsidRPr="004B4C19">
        <w:rPr>
          <w:color w:val="0081A4" w:themeColor="accent4" w:themeShade="BF"/>
          <w:lang w:val="en-US"/>
        </w:rPr>
        <w:t xml:space="preserve"> </w:t>
      </w:r>
      <w:proofErr w:type="spellStart"/>
      <w:r w:rsidRPr="004B4C19">
        <w:rPr>
          <w:color w:val="0081A4" w:themeColor="accent4" w:themeShade="BF"/>
          <w:lang w:val="en-US"/>
        </w:rPr>
        <w:t>lista</w:t>
      </w:r>
      <w:proofErr w:type="spellEnd"/>
      <w:r w:rsidRPr="004B4C19">
        <w:rPr>
          <w:color w:val="0081A4" w:themeColor="accent4" w:themeShade="BF"/>
          <w:lang w:val="en-US"/>
        </w:rPr>
        <w:t xml:space="preserve"> = new 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ArrayList</w:t>
      </w:r>
      <w:proofErr w:type="spellEnd"/>
      <w:r w:rsidRPr="004B4C19">
        <w:rPr>
          <w:color w:val="0081A4" w:themeColor="accent4" w:themeShade="BF"/>
          <w:lang w:val="en-US"/>
        </w:rPr>
        <w:t>(</w:t>
      </w:r>
      <w:proofErr w:type="gramEnd"/>
      <w:r w:rsidRPr="004B4C19">
        <w:rPr>
          <w:color w:val="0081A4" w:themeColor="accent4" w:themeShade="BF"/>
          <w:lang w:val="en-US"/>
        </w:rPr>
        <w:t>);</w:t>
      </w:r>
    </w:p>
    <w:p w:rsidR="00126F4E" w:rsidRDefault="00126F4E" w:rsidP="0098085B">
      <w:proofErr w:type="spellStart"/>
      <w:r w:rsidRPr="004B4C19">
        <w:rPr>
          <w:lang w:val="en-US"/>
        </w:rPr>
        <w:t>Instanceof</w:t>
      </w:r>
      <w:proofErr w:type="spellEnd"/>
      <w:r w:rsidRPr="004B4C19">
        <w:rPr>
          <w:lang w:val="en-US"/>
        </w:rPr>
        <w:t xml:space="preserve">. </w:t>
      </w:r>
      <w:r>
        <w:t xml:space="preserve">Comprueba si un objeto es de </w:t>
      </w:r>
      <w:proofErr w:type="spellStart"/>
      <w:r>
        <w:t>untipo</w:t>
      </w:r>
      <w:proofErr w:type="spellEnd"/>
      <w:r>
        <w:t xml:space="preserve"> dado</w:t>
      </w:r>
    </w:p>
    <w:p w:rsidR="00126F4E" w:rsidRPr="004B4C19" w:rsidRDefault="00126F4E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>String s =”hello”;</w:t>
      </w:r>
    </w:p>
    <w:p w:rsidR="00126F4E" w:rsidRPr="004B4C19" w:rsidRDefault="00126F4E" w:rsidP="0098085B">
      <w:pPr>
        <w:rPr>
          <w:color w:val="0D594F" w:themeColor="accent6" w:themeShade="80"/>
          <w:lang w:val="en-US"/>
        </w:rPr>
      </w:pPr>
      <w:r w:rsidRPr="004B4C19">
        <w:rPr>
          <w:color w:val="0D594F" w:themeColor="accent6" w:themeShade="80"/>
          <w:lang w:val="en-US"/>
        </w:rPr>
        <w:t>//</w:t>
      </w:r>
      <w:proofErr w:type="spellStart"/>
      <w:r w:rsidRPr="004B4C19">
        <w:rPr>
          <w:color w:val="0D594F" w:themeColor="accent6" w:themeShade="80"/>
          <w:lang w:val="en-US"/>
        </w:rPr>
        <w:t>muestra</w:t>
      </w:r>
      <w:proofErr w:type="spellEnd"/>
      <w:r w:rsidRPr="004B4C19">
        <w:rPr>
          <w:color w:val="0D594F" w:themeColor="accent6" w:themeShade="80"/>
          <w:lang w:val="en-US"/>
        </w:rPr>
        <w:t xml:space="preserve"> true</w:t>
      </w:r>
    </w:p>
    <w:p w:rsidR="00126F4E" w:rsidRPr="004B4C19" w:rsidRDefault="00126F4E" w:rsidP="0098085B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System.out.println</w:t>
      </w:r>
      <w:proofErr w:type="spellEnd"/>
      <w:r w:rsidRPr="004B4C19">
        <w:rPr>
          <w:color w:val="0081A4" w:themeColor="accent4" w:themeShade="BF"/>
          <w:lang w:val="en-US"/>
        </w:rPr>
        <w:t xml:space="preserve">(s </w:t>
      </w:r>
      <w:proofErr w:type="spellStart"/>
      <w:r w:rsidRPr="004B4C19">
        <w:rPr>
          <w:color w:val="0081A4" w:themeColor="accent4" w:themeShade="BF"/>
          <w:lang w:val="en-US"/>
        </w:rPr>
        <w:t>instanceof</w:t>
      </w:r>
      <w:proofErr w:type="spellEnd"/>
      <w:r w:rsidRPr="004B4C19">
        <w:rPr>
          <w:color w:val="0081A4" w:themeColor="accent4" w:themeShade="BF"/>
          <w:lang w:val="en-US"/>
        </w:rPr>
        <w:t xml:space="preserve"> String);</w:t>
      </w:r>
    </w:p>
    <w:p w:rsidR="0030512A" w:rsidRPr="004B4C19" w:rsidRDefault="0030512A" w:rsidP="0098085B">
      <w:pPr>
        <w:rPr>
          <w:lang w:val="en-US"/>
        </w:rPr>
      </w:pPr>
    </w:p>
    <w:p w:rsidR="0033325D" w:rsidRDefault="00BA692B" w:rsidP="00CE16F7">
      <w:pPr>
        <w:pStyle w:val="Ttulo3"/>
      </w:pPr>
      <w:r>
        <w:t>Igualdad de objetos</w:t>
      </w:r>
    </w:p>
    <w:p w:rsidR="0098085B" w:rsidRDefault="00863560" w:rsidP="0098085B">
      <w:r>
        <w:t>Operador ==</w:t>
      </w:r>
    </w:p>
    <w:p w:rsidR="00863560" w:rsidRDefault="00863560" w:rsidP="0098085B">
      <w:r>
        <w:t>Se utiliza para comprobar la igualdad con tipos primitivos</w:t>
      </w:r>
    </w:p>
    <w:p w:rsidR="00863560" w:rsidRPr="003615AF" w:rsidRDefault="00863560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En variables de tipo objeto compara referencias, no los objetos</w:t>
      </w:r>
    </w:p>
    <w:p w:rsidR="00863560" w:rsidRPr="004B4C19" w:rsidRDefault="00863560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n1= 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cadena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863560" w:rsidRPr="004B4C19" w:rsidRDefault="00863560" w:rsidP="0098085B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n2=new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cadena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863560" w:rsidRPr="00EE50A4" w:rsidRDefault="00863560" w:rsidP="0098085B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//el resultado es falso</w:t>
      </w:r>
    </w:p>
    <w:p w:rsidR="00863560" w:rsidRPr="003615AF" w:rsidRDefault="00863560" w:rsidP="0098085B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 xml:space="preserve"> (n1==n</w:t>
      </w:r>
      <w:proofErr w:type="gramStart"/>
      <w:r w:rsidRPr="003615AF">
        <w:rPr>
          <w:color w:val="0081A4" w:themeColor="accent4" w:themeShade="BF"/>
        </w:rPr>
        <w:t>2){</w:t>
      </w:r>
      <w:proofErr w:type="gramEnd"/>
    </w:p>
    <w:p w:rsidR="00863560" w:rsidRPr="003615AF" w:rsidRDefault="00863560" w:rsidP="0098085B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863560" w:rsidRDefault="00863560" w:rsidP="0098085B">
      <w:r w:rsidRPr="00863560">
        <w:t xml:space="preserve">Al apuntar a objetos </w:t>
      </w:r>
      <w:proofErr w:type="gramStart"/>
      <w:r w:rsidRPr="00863560">
        <w:t>diferentes ,</w:t>
      </w:r>
      <w:proofErr w:type="gramEnd"/>
      <w:r w:rsidRPr="00863560">
        <w:t xml:space="preserve"> las referencias son diferentes</w:t>
      </w:r>
    </w:p>
    <w:p w:rsidR="00863560" w:rsidRDefault="00863560" w:rsidP="0098085B">
      <w:r>
        <w:t xml:space="preserve">Igualdad de </w:t>
      </w:r>
      <w:proofErr w:type="spellStart"/>
      <w:r>
        <w:t>Strings</w:t>
      </w:r>
      <w:proofErr w:type="spellEnd"/>
      <w:r>
        <w:t xml:space="preserve">, para comparar dos cadenas de caracteres utilizamos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);</w:t>
      </w:r>
    </w:p>
    <w:p w:rsidR="00863560" w:rsidRPr="004B4C19" w:rsidRDefault="00863560" w:rsidP="00863560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n1= 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cadena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863560" w:rsidRPr="004B4C19" w:rsidRDefault="00863560" w:rsidP="00863560">
      <w:pPr>
        <w:rPr>
          <w:color w:val="0081A4" w:themeColor="accent4" w:themeShade="BF"/>
          <w:lang w:val="en-US"/>
        </w:rPr>
      </w:pPr>
      <w:r w:rsidRPr="004B4C19">
        <w:rPr>
          <w:color w:val="0081A4" w:themeColor="accent4" w:themeShade="BF"/>
          <w:lang w:val="en-US"/>
        </w:rPr>
        <w:t xml:space="preserve">String n2=new </w:t>
      </w:r>
      <w:proofErr w:type="gramStart"/>
      <w:r w:rsidRPr="004B4C19">
        <w:rPr>
          <w:color w:val="0081A4" w:themeColor="accent4" w:themeShade="BF"/>
          <w:lang w:val="en-US"/>
        </w:rPr>
        <w:t>String(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cadena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863560" w:rsidRPr="00EE50A4" w:rsidRDefault="00863560" w:rsidP="00863560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//el resultado es verdadero</w:t>
      </w:r>
    </w:p>
    <w:p w:rsidR="00863560" w:rsidRPr="003615AF" w:rsidRDefault="00863560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</w:t>
      </w:r>
      <w:proofErr w:type="gramStart"/>
      <w:r w:rsidRPr="003615AF">
        <w:rPr>
          <w:color w:val="0081A4" w:themeColor="accent4" w:themeShade="BF"/>
        </w:rPr>
        <w:t>1.equals</w:t>
      </w:r>
      <w:proofErr w:type="gramEnd"/>
      <w:r w:rsidRPr="003615AF">
        <w:rPr>
          <w:color w:val="0081A4" w:themeColor="accent4" w:themeShade="BF"/>
        </w:rPr>
        <w:t>(n2)){</w:t>
      </w:r>
    </w:p>
    <w:p w:rsidR="00863560" w:rsidRPr="003615AF" w:rsidRDefault="00863560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lastRenderedPageBreak/>
        <w:t>}</w:t>
      </w:r>
    </w:p>
    <w:p w:rsidR="00863560" w:rsidRDefault="00863560" w:rsidP="00863560">
      <w:r>
        <w:t xml:space="preserve">El método </w:t>
      </w:r>
      <w:proofErr w:type="spellStart"/>
      <w:r>
        <w:t>equals</w:t>
      </w:r>
      <w:proofErr w:type="spellEnd"/>
      <w:r>
        <w:t xml:space="preserve"> distingue mayúsculas y minúsculas, para ignorar la diferencia, utilizamos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);</w:t>
      </w:r>
    </w:p>
    <w:p w:rsidR="00863560" w:rsidRDefault="00F42DC4" w:rsidP="00863560">
      <w:r>
        <w:t>Igualdad objetos de envoltorio</w:t>
      </w:r>
    </w:p>
    <w:p w:rsidR="00F42DC4" w:rsidRDefault="00F42DC4" w:rsidP="00863560">
      <w:r>
        <w:t xml:space="preserve">Diferentes objetos </w:t>
      </w:r>
    </w:p>
    <w:p w:rsidR="00F42DC4" w:rsidRPr="0060026B" w:rsidRDefault="00F42DC4" w:rsidP="00863560">
      <w:pPr>
        <w:rPr>
          <w:color w:val="0081A4" w:themeColor="accent4" w:themeShade="BF"/>
          <w:lang w:val="en-US"/>
        </w:rPr>
      </w:pPr>
      <w:r w:rsidRPr="0060026B">
        <w:rPr>
          <w:color w:val="0081A4" w:themeColor="accent4" w:themeShade="BF"/>
          <w:lang w:val="en-US"/>
        </w:rPr>
        <w:t xml:space="preserve">Integer int1=new </w:t>
      </w:r>
      <w:proofErr w:type="gramStart"/>
      <w:r w:rsidRPr="0060026B">
        <w:rPr>
          <w:color w:val="0081A4" w:themeColor="accent4" w:themeShade="BF"/>
          <w:lang w:val="en-US"/>
        </w:rPr>
        <w:t>Integer(</w:t>
      </w:r>
      <w:proofErr w:type="gramEnd"/>
      <w:r w:rsidRPr="0060026B">
        <w:rPr>
          <w:color w:val="0081A4" w:themeColor="accent4" w:themeShade="BF"/>
          <w:lang w:val="en-US"/>
        </w:rPr>
        <w:t>20);</w:t>
      </w:r>
    </w:p>
    <w:p w:rsidR="00F42DC4" w:rsidRPr="0060026B" w:rsidRDefault="00F42DC4" w:rsidP="00863560">
      <w:pPr>
        <w:rPr>
          <w:color w:val="0081A4" w:themeColor="accent4" w:themeShade="BF"/>
          <w:lang w:val="en-US"/>
        </w:rPr>
      </w:pPr>
      <w:r w:rsidRPr="0060026B">
        <w:rPr>
          <w:color w:val="0081A4" w:themeColor="accent4" w:themeShade="BF"/>
          <w:lang w:val="en-US"/>
        </w:rPr>
        <w:t xml:space="preserve">Integer int2= new </w:t>
      </w:r>
      <w:proofErr w:type="gramStart"/>
      <w:r w:rsidRPr="0060026B">
        <w:rPr>
          <w:color w:val="0081A4" w:themeColor="accent4" w:themeShade="BF"/>
          <w:lang w:val="en-US"/>
        </w:rPr>
        <w:t>Integer(</w:t>
      </w:r>
      <w:proofErr w:type="gramEnd"/>
      <w:r w:rsidRPr="0060026B">
        <w:rPr>
          <w:color w:val="0081A4" w:themeColor="accent4" w:themeShade="BF"/>
          <w:lang w:val="en-US"/>
        </w:rPr>
        <w:t>20);</w:t>
      </w:r>
    </w:p>
    <w:p w:rsidR="00F42DC4" w:rsidRPr="004B4C19" w:rsidRDefault="00F42DC4" w:rsidP="00863560">
      <w:pPr>
        <w:rPr>
          <w:color w:val="0D594F" w:themeColor="accent6" w:themeShade="80"/>
          <w:lang w:val="en-US"/>
        </w:rPr>
      </w:pPr>
      <w:r w:rsidRPr="004B4C19">
        <w:rPr>
          <w:color w:val="0D594F" w:themeColor="accent6" w:themeShade="80"/>
          <w:lang w:val="en-US"/>
        </w:rPr>
        <w:t>//</w:t>
      </w:r>
      <w:proofErr w:type="spellStart"/>
      <w:r w:rsidRPr="004B4C19">
        <w:rPr>
          <w:color w:val="0D594F" w:themeColor="accent6" w:themeShade="80"/>
          <w:lang w:val="en-US"/>
        </w:rPr>
        <w:t>falso</w:t>
      </w:r>
      <w:proofErr w:type="spellEnd"/>
    </w:p>
    <w:p w:rsidR="00F42DC4" w:rsidRPr="004B4C19" w:rsidRDefault="00F42DC4" w:rsidP="00863560">
      <w:pPr>
        <w:rPr>
          <w:color w:val="0081A4" w:themeColor="accent4" w:themeShade="BF"/>
          <w:lang w:val="en-US"/>
        </w:rPr>
      </w:pPr>
      <w:proofErr w:type="gramStart"/>
      <w:r w:rsidRPr="004B4C19">
        <w:rPr>
          <w:color w:val="0081A4" w:themeColor="accent4" w:themeShade="BF"/>
          <w:lang w:val="en-US"/>
        </w:rPr>
        <w:t>If(</w:t>
      </w:r>
      <w:proofErr w:type="gramEnd"/>
      <w:r w:rsidRPr="004B4C19">
        <w:rPr>
          <w:color w:val="0081A4" w:themeColor="accent4" w:themeShade="BF"/>
          <w:lang w:val="en-US"/>
        </w:rPr>
        <w:t>in t1==</w:t>
      </w:r>
      <w:proofErr w:type="spellStart"/>
      <w:r w:rsidRPr="004B4C19">
        <w:rPr>
          <w:color w:val="0081A4" w:themeColor="accent4" w:themeShade="BF"/>
          <w:lang w:val="en-US"/>
        </w:rPr>
        <w:t>int</w:t>
      </w:r>
      <w:proofErr w:type="spellEnd"/>
      <w:r w:rsidRPr="004B4C19">
        <w:rPr>
          <w:color w:val="0081A4" w:themeColor="accent4" w:themeShade="BF"/>
          <w:lang w:val="en-US"/>
        </w:rPr>
        <w:t xml:space="preserve"> n2){</w:t>
      </w:r>
    </w:p>
    <w:p w:rsidR="00F42DC4" w:rsidRPr="00DE4B01" w:rsidRDefault="00F42DC4" w:rsidP="00863560">
      <w:pPr>
        <w:rPr>
          <w:color w:val="0081A4" w:themeColor="accent4" w:themeShade="BF"/>
        </w:rPr>
      </w:pPr>
      <w:r w:rsidRPr="00DE4B01">
        <w:rPr>
          <w:color w:val="0081A4" w:themeColor="accent4" w:themeShade="BF"/>
        </w:rPr>
        <w:t>}</w:t>
      </w:r>
    </w:p>
    <w:p w:rsidR="00F42DC4" w:rsidRDefault="00F42DC4" w:rsidP="00863560">
      <w:r>
        <w:t>Mismo objeto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int1=20;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Integer</w:t>
      </w:r>
      <w:proofErr w:type="spellEnd"/>
      <w:r w:rsidRPr="003615AF">
        <w:rPr>
          <w:color w:val="0081A4" w:themeColor="accent4" w:themeShade="BF"/>
        </w:rPr>
        <w:t xml:space="preserve"> int2=20;</w:t>
      </w:r>
    </w:p>
    <w:p w:rsidR="00F42DC4" w:rsidRPr="00EE50A4" w:rsidRDefault="00F42DC4" w:rsidP="00863560">
      <w:pPr>
        <w:rPr>
          <w:color w:val="0D594F" w:themeColor="accent6" w:themeShade="80"/>
        </w:rPr>
      </w:pPr>
      <w:r w:rsidRPr="00EE50A4">
        <w:rPr>
          <w:color w:val="0D594F" w:themeColor="accent6" w:themeShade="80"/>
        </w:rPr>
        <w:t>//verdadero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(int1==int</w:t>
      </w:r>
      <w:proofErr w:type="gramStart"/>
      <w:r w:rsidRPr="003615AF">
        <w:rPr>
          <w:color w:val="0081A4" w:themeColor="accent4" w:themeShade="BF"/>
        </w:rPr>
        <w:t>2){</w:t>
      </w:r>
      <w:proofErr w:type="gramEnd"/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Default="00F42DC4" w:rsidP="00863560">
      <w:r>
        <w:t xml:space="preserve">Se puede utilizar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 para comparar los valores envueltos por el objeto</w:t>
      </w:r>
    </w:p>
    <w:p w:rsidR="00F42DC4" w:rsidRDefault="00F42DC4" w:rsidP="00863560">
      <w:proofErr w:type="spellStart"/>
      <w:r>
        <w:t>Iguladad</w:t>
      </w:r>
      <w:proofErr w:type="spellEnd"/>
      <w:r>
        <w:t xml:space="preserve"> de </w:t>
      </w:r>
      <w:proofErr w:type="spellStart"/>
      <w:r>
        <w:t>StringBuilder</w:t>
      </w:r>
      <w:proofErr w:type="spellEnd"/>
    </w:p>
    <w:p w:rsidR="00F42DC4" w:rsidRDefault="00F42DC4" w:rsidP="00863560">
      <w:r>
        <w:t>Representa cadenas mutables(modificables)</w:t>
      </w:r>
    </w:p>
    <w:p w:rsidR="00F42DC4" w:rsidRDefault="00F42DC4" w:rsidP="00863560">
      <w:r>
        <w:t xml:space="preserve">No </w:t>
      </w:r>
      <w:proofErr w:type="spellStart"/>
      <w:r>
        <w:t>sobreescribe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por lo que == y </w:t>
      </w:r>
      <w:proofErr w:type="spellStart"/>
      <w:r>
        <w:t>equals</w:t>
      </w:r>
      <w:proofErr w:type="spellEnd"/>
      <w:r>
        <w:t xml:space="preserve">() producen el mismo efecto. Solo verdadero cuando </w:t>
      </w:r>
      <w:proofErr w:type="spellStart"/>
      <w:r>
        <w:t>apuentan</w:t>
      </w:r>
      <w:proofErr w:type="spellEnd"/>
      <w:r>
        <w:t xml:space="preserve"> al mismo objeto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 xml:space="preserve"> n1 =new </w:t>
      </w: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>(“cadena”);</w:t>
      </w:r>
    </w:p>
    <w:p w:rsidR="00F42DC4" w:rsidRPr="004B4C19" w:rsidRDefault="00F42DC4" w:rsidP="00863560">
      <w:pPr>
        <w:rPr>
          <w:color w:val="0081A4" w:themeColor="accent4" w:themeShade="BF"/>
          <w:lang w:val="en-US"/>
        </w:rPr>
      </w:pPr>
      <w:proofErr w:type="spellStart"/>
      <w:r w:rsidRPr="004B4C19">
        <w:rPr>
          <w:color w:val="0081A4" w:themeColor="accent4" w:themeShade="BF"/>
          <w:lang w:val="en-US"/>
        </w:rPr>
        <w:t>StringBuilder</w:t>
      </w:r>
      <w:proofErr w:type="spellEnd"/>
      <w:r w:rsidRPr="004B4C19">
        <w:rPr>
          <w:color w:val="0081A4" w:themeColor="accent4" w:themeShade="BF"/>
          <w:lang w:val="en-US"/>
        </w:rPr>
        <w:t xml:space="preserve"> n2 =new </w:t>
      </w:r>
      <w:proofErr w:type="spellStart"/>
      <w:proofErr w:type="gramStart"/>
      <w:r w:rsidRPr="004B4C19">
        <w:rPr>
          <w:color w:val="0081A4" w:themeColor="accent4" w:themeShade="BF"/>
          <w:lang w:val="en-US"/>
        </w:rPr>
        <w:t>StringBuilder</w:t>
      </w:r>
      <w:proofErr w:type="spellEnd"/>
      <w:r w:rsidRPr="004B4C19">
        <w:rPr>
          <w:color w:val="0081A4" w:themeColor="accent4" w:themeShade="BF"/>
          <w:lang w:val="en-US"/>
        </w:rPr>
        <w:t>(</w:t>
      </w:r>
      <w:proofErr w:type="gramEnd"/>
      <w:r w:rsidRPr="004B4C19">
        <w:rPr>
          <w:color w:val="0081A4" w:themeColor="accent4" w:themeShade="BF"/>
          <w:lang w:val="en-US"/>
        </w:rPr>
        <w:t>“</w:t>
      </w:r>
      <w:proofErr w:type="spellStart"/>
      <w:r w:rsidRPr="004B4C19">
        <w:rPr>
          <w:color w:val="0081A4" w:themeColor="accent4" w:themeShade="BF"/>
          <w:lang w:val="en-US"/>
        </w:rPr>
        <w:t>cadena</w:t>
      </w:r>
      <w:proofErr w:type="spellEnd"/>
      <w:r w:rsidRPr="004B4C19">
        <w:rPr>
          <w:color w:val="0081A4" w:themeColor="accent4" w:themeShade="BF"/>
          <w:lang w:val="en-US"/>
        </w:rPr>
        <w:t>”);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StringBuilder</w:t>
      </w:r>
      <w:proofErr w:type="spellEnd"/>
      <w:r w:rsidRPr="003615AF">
        <w:rPr>
          <w:color w:val="0081A4" w:themeColor="accent4" w:themeShade="BF"/>
        </w:rPr>
        <w:t xml:space="preserve"> n3=n2;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(n1==n</w:t>
      </w:r>
      <w:proofErr w:type="gramStart"/>
      <w:r w:rsidRPr="003615AF">
        <w:rPr>
          <w:color w:val="0081A4" w:themeColor="accent4" w:themeShade="BF"/>
        </w:rPr>
        <w:t>2){</w:t>
      </w:r>
      <w:proofErr w:type="gramEnd"/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//el resultado es falso</w:t>
      </w:r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Pr="003615AF" w:rsidRDefault="00F42DC4" w:rsidP="00863560">
      <w:pPr>
        <w:rPr>
          <w:color w:val="0081A4" w:themeColor="accent4" w:themeShade="BF"/>
        </w:rPr>
      </w:pPr>
      <w:proofErr w:type="spellStart"/>
      <w:r w:rsidRPr="003615AF">
        <w:rPr>
          <w:color w:val="0081A4" w:themeColor="accent4" w:themeShade="BF"/>
        </w:rPr>
        <w:t>If</w:t>
      </w:r>
      <w:proofErr w:type="spellEnd"/>
      <w:r w:rsidRPr="003615AF">
        <w:rPr>
          <w:color w:val="0081A4" w:themeColor="accent4" w:themeShade="BF"/>
        </w:rPr>
        <w:t>(n</w:t>
      </w:r>
      <w:proofErr w:type="gramStart"/>
      <w:r w:rsidRPr="003615AF">
        <w:rPr>
          <w:color w:val="0081A4" w:themeColor="accent4" w:themeShade="BF"/>
        </w:rPr>
        <w:t>1.equals</w:t>
      </w:r>
      <w:proofErr w:type="gramEnd"/>
      <w:r w:rsidRPr="003615AF">
        <w:rPr>
          <w:color w:val="0081A4" w:themeColor="accent4" w:themeShade="BF"/>
        </w:rPr>
        <w:t>(n2)){</w:t>
      </w:r>
      <w:r w:rsid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 xml:space="preserve">//el </w:t>
      </w:r>
      <w:proofErr w:type="spellStart"/>
      <w:r w:rsidRPr="00EE50A4">
        <w:rPr>
          <w:color w:val="0D594F" w:themeColor="accent6" w:themeShade="80"/>
        </w:rPr>
        <w:t>resulado</w:t>
      </w:r>
      <w:proofErr w:type="spellEnd"/>
      <w:r w:rsidRPr="00EE50A4">
        <w:rPr>
          <w:color w:val="0D594F" w:themeColor="accent6" w:themeShade="80"/>
        </w:rPr>
        <w:t xml:space="preserve"> es igualmente falso</w:t>
      </w:r>
    </w:p>
    <w:p w:rsidR="00F42DC4" w:rsidRPr="003615AF" w:rsidRDefault="00F42DC4" w:rsidP="00863560">
      <w:pPr>
        <w:rPr>
          <w:color w:val="0081A4" w:themeColor="accent4" w:themeShade="BF"/>
        </w:rPr>
      </w:pPr>
      <w:r w:rsidRPr="003615AF">
        <w:rPr>
          <w:color w:val="0081A4" w:themeColor="accent4" w:themeShade="BF"/>
        </w:rPr>
        <w:t>}</w:t>
      </w:r>
    </w:p>
    <w:p w:rsidR="00F42DC4" w:rsidRPr="00EE50A4" w:rsidRDefault="00F42DC4" w:rsidP="00863560">
      <w:pPr>
        <w:rPr>
          <w:color w:val="0D594F" w:themeColor="accent6" w:themeShade="80"/>
        </w:rPr>
      </w:pPr>
      <w:proofErr w:type="spellStart"/>
      <w:r w:rsidRPr="00EE50A4">
        <w:rPr>
          <w:color w:val="0081A4" w:themeColor="accent4" w:themeShade="BF"/>
        </w:rPr>
        <w:lastRenderedPageBreak/>
        <w:t>If</w:t>
      </w:r>
      <w:proofErr w:type="spellEnd"/>
      <w:r w:rsidRPr="00EE50A4">
        <w:rPr>
          <w:color w:val="0081A4" w:themeColor="accent4" w:themeShade="BF"/>
        </w:rPr>
        <w:t>(n2==n</w:t>
      </w:r>
      <w:proofErr w:type="gramStart"/>
      <w:r w:rsidRPr="00EE50A4">
        <w:rPr>
          <w:color w:val="0081A4" w:themeColor="accent4" w:themeShade="BF"/>
        </w:rPr>
        <w:t>3){</w:t>
      </w:r>
      <w:proofErr w:type="gramEnd"/>
      <w:r w:rsidR="00EE50A4" w:rsidRPr="00EE50A4">
        <w:rPr>
          <w:color w:val="0081A4" w:themeColor="accent4" w:themeShade="BF"/>
        </w:rPr>
        <w:t xml:space="preserve"> </w:t>
      </w:r>
      <w:r w:rsidRPr="00EE50A4">
        <w:rPr>
          <w:color w:val="0D594F" w:themeColor="accent6" w:themeShade="80"/>
        </w:rPr>
        <w:t>//el resultado es verdadero</w:t>
      </w:r>
    </w:p>
    <w:p w:rsidR="00F42DC4" w:rsidRPr="00EE50A4" w:rsidRDefault="00F42DC4" w:rsidP="00863560">
      <w:pPr>
        <w:rPr>
          <w:color w:val="0081A4" w:themeColor="accent4" w:themeShade="BF"/>
        </w:rPr>
      </w:pPr>
      <w:r w:rsidRPr="00EE50A4">
        <w:rPr>
          <w:color w:val="0081A4" w:themeColor="accent4" w:themeShade="BF"/>
        </w:rPr>
        <w:t>}</w:t>
      </w:r>
    </w:p>
    <w:p w:rsidR="00F42DC4" w:rsidRDefault="00F42DC4" w:rsidP="00863560">
      <w:r>
        <w:t xml:space="preserve">Inmutabilidad de objetos </w:t>
      </w:r>
      <w:proofErr w:type="spellStart"/>
      <w:r>
        <w:t>String</w:t>
      </w:r>
      <w:proofErr w:type="spellEnd"/>
    </w:p>
    <w:p w:rsidR="00F42DC4" w:rsidRDefault="00F42DC4" w:rsidP="00863560">
      <w:r>
        <w:t xml:space="preserve">Un objeto </w:t>
      </w:r>
      <w:proofErr w:type="spellStart"/>
      <w:r>
        <w:t>String</w:t>
      </w:r>
      <w:proofErr w:type="spellEnd"/>
      <w:r>
        <w:t xml:space="preserve"> representa una cadena de caracteres inmutable, es decir, no se puede modificar </w:t>
      </w:r>
    </w:p>
    <w:p w:rsidR="00F42DC4" w:rsidRDefault="00F42DC4" w:rsidP="00863560">
      <w:r>
        <w:t>En la concatenación, no se modifica ningún objeto existente, se crea uno nuevo</w:t>
      </w:r>
      <w:r w:rsidR="00362127">
        <w:t>.</w:t>
      </w:r>
    </w:p>
    <w:p w:rsidR="00863560" w:rsidRDefault="00863560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2" w:name="Flujos"/>
      <w:r w:rsidRPr="006E4A0F">
        <w:rPr>
          <w:color w:val="EA157A" w:themeColor="accent2"/>
        </w:rPr>
        <w:t>Estruturas de Control de Flujo</w:t>
      </w:r>
    </w:p>
    <w:bookmarkEnd w:id="2"/>
    <w:p w:rsidR="0033325D" w:rsidRDefault="00BA692B" w:rsidP="00BA692B">
      <w:pPr>
        <w:pStyle w:val="Ttulo3"/>
      </w:pPr>
      <w:r>
        <w:t>Operador IF y TERNARIO</w:t>
      </w:r>
    </w:p>
    <w:p w:rsidR="0021146B" w:rsidRDefault="0021146B" w:rsidP="0021146B">
      <w:proofErr w:type="spellStart"/>
      <w:r>
        <w:t>If</w:t>
      </w:r>
      <w:proofErr w:type="spellEnd"/>
      <w:r>
        <w:t xml:space="preserve"> comprueba una condición de tipo </w:t>
      </w:r>
      <w:proofErr w:type="spellStart"/>
      <w:r>
        <w:t>boolean</w:t>
      </w:r>
      <w:proofErr w:type="spellEnd"/>
      <w:r>
        <w:t xml:space="preserve"> y ejecuta un bloque de sentencias si se </w:t>
      </w:r>
      <w:proofErr w:type="gramStart"/>
      <w:r>
        <w:t>cumple .Opcionalmente</w:t>
      </w:r>
      <w:proofErr w:type="gramEnd"/>
      <w:r>
        <w:t xml:space="preserve">, se puede indicar bloque </w:t>
      </w:r>
      <w:proofErr w:type="spellStart"/>
      <w:r>
        <w:t>else</w:t>
      </w:r>
      <w:proofErr w:type="spellEnd"/>
      <w:r>
        <w:t>.</w:t>
      </w:r>
    </w:p>
    <w:p w:rsidR="0021146B" w:rsidRDefault="0021146B" w:rsidP="0021146B">
      <w:proofErr w:type="spellStart"/>
      <w:r>
        <w:t>If</w:t>
      </w:r>
      <w:proofErr w:type="spellEnd"/>
      <w:r>
        <w:t>(condición</w:t>
      </w:r>
      <w:proofErr w:type="gramStart"/>
      <w:r>
        <w:t>){</w:t>
      </w:r>
      <w:proofErr w:type="gramEnd"/>
    </w:p>
    <w:p w:rsidR="0021146B" w:rsidRDefault="0021146B" w:rsidP="0021146B">
      <w:r>
        <w:t>Sentencias;</w:t>
      </w:r>
    </w:p>
    <w:p w:rsidR="0021146B" w:rsidRDefault="0021146B" w:rsidP="0021146B">
      <w:proofErr w:type="gramStart"/>
      <w:r>
        <w:t>}</w:t>
      </w:r>
      <w:proofErr w:type="spellStart"/>
      <w:r>
        <w:t>esle</w:t>
      </w:r>
      <w:proofErr w:type="spellEnd"/>
      <w:proofErr w:type="gramEnd"/>
      <w:r>
        <w:t>(opcional){</w:t>
      </w:r>
    </w:p>
    <w:p w:rsidR="0021146B" w:rsidRDefault="0021146B" w:rsidP="0021146B">
      <w:r>
        <w:t>sentencias</w:t>
      </w:r>
    </w:p>
    <w:p w:rsidR="0021146B" w:rsidRDefault="0021146B" w:rsidP="0021146B">
      <w:r>
        <w:t>}</w:t>
      </w:r>
    </w:p>
    <w:p w:rsidR="0021146B" w:rsidRDefault="0021146B" w:rsidP="0021146B">
      <w:r>
        <w:t xml:space="preserve">Si la condición no se </w:t>
      </w:r>
      <w:proofErr w:type="spellStart"/>
      <w:r>
        <w:t>boolean</w:t>
      </w:r>
      <w:proofErr w:type="spellEnd"/>
      <w:r>
        <w:t xml:space="preserve"> se produce un error de compilación</w:t>
      </w:r>
    </w:p>
    <w:p w:rsidR="0021146B" w:rsidRDefault="0021146B" w:rsidP="0021146B">
      <w:r>
        <w:t>Las llaves solo son obligatorias se el bloque contiene más de una instrucción</w:t>
      </w:r>
    </w:p>
    <w:p w:rsidR="0021146B" w:rsidRDefault="0021146B" w:rsidP="0021146B">
      <w:r>
        <w:t xml:space="preserve">El operador ternario es una forma abreviada de la instrucción </w:t>
      </w:r>
      <w:proofErr w:type="spellStart"/>
      <w:r>
        <w:t>if</w:t>
      </w:r>
      <w:proofErr w:type="spellEnd"/>
    </w:p>
    <w:p w:rsidR="0021146B" w:rsidRDefault="0021146B" w:rsidP="0021146B">
      <w:r>
        <w:t>Variable=</w:t>
      </w:r>
      <w:proofErr w:type="spellStart"/>
      <w:proofErr w:type="gramStart"/>
      <w:r>
        <w:t>expresión?valor</w:t>
      </w:r>
      <w:proofErr w:type="gramEnd"/>
      <w:r>
        <w:t>_si:valor_no</w:t>
      </w:r>
      <w:proofErr w:type="spellEnd"/>
      <w:r>
        <w:t>;</w:t>
      </w:r>
    </w:p>
    <w:p w:rsidR="0021146B" w:rsidRDefault="0021146B" w:rsidP="0021146B">
      <w:r>
        <w:t xml:space="preserve">Evalúa una expresión de tipo </w:t>
      </w:r>
      <w:proofErr w:type="spellStart"/>
      <w:r>
        <w:t>boolean</w:t>
      </w:r>
      <w:proofErr w:type="spellEnd"/>
      <w:r>
        <w:t>, si el resultado es verdadero, se devuelve el valor indicado después de la interrogación, si no, devolverá el valor a continuación de los dos puntos;</w:t>
      </w:r>
    </w:p>
    <w:p w:rsidR="0021146B" w:rsidRPr="00DE4B01" w:rsidRDefault="0021146B" w:rsidP="0021146B">
      <w:pPr>
        <w:rPr>
          <w:lang w:val="en-US"/>
        </w:rPr>
      </w:pPr>
      <w:proofErr w:type="spellStart"/>
      <w:r w:rsidRPr="00DE4B01">
        <w:rPr>
          <w:lang w:val="en-US"/>
        </w:rPr>
        <w:t>Int</w:t>
      </w:r>
      <w:proofErr w:type="spellEnd"/>
      <w:r w:rsidRPr="00DE4B01">
        <w:rPr>
          <w:lang w:val="en-US"/>
        </w:rPr>
        <w:t xml:space="preserve"> a=3</w:t>
      </w:r>
      <w:proofErr w:type="gramStart"/>
      <w:r w:rsidRPr="00DE4B01">
        <w:rPr>
          <w:lang w:val="en-US"/>
        </w:rPr>
        <w:t>,b</w:t>
      </w:r>
      <w:proofErr w:type="gramEnd"/>
      <w:r w:rsidRPr="00DE4B01">
        <w:rPr>
          <w:lang w:val="en-US"/>
        </w:rPr>
        <w:t>=5,c;</w:t>
      </w:r>
    </w:p>
    <w:p w:rsidR="0021146B" w:rsidRPr="00DE4B01" w:rsidRDefault="0021146B" w:rsidP="0021146B">
      <w:pPr>
        <w:rPr>
          <w:lang w:val="en-US"/>
        </w:rPr>
      </w:pPr>
      <w:r w:rsidRPr="00DE4B01">
        <w:rPr>
          <w:lang w:val="en-US"/>
        </w:rPr>
        <w:t>C</w:t>
      </w:r>
      <w:proofErr w:type="gramStart"/>
      <w:r w:rsidRPr="00DE4B01">
        <w:rPr>
          <w:lang w:val="en-US"/>
        </w:rPr>
        <w:t>=(</w:t>
      </w:r>
      <w:proofErr w:type="gramEnd"/>
      <w:r w:rsidRPr="00DE4B01">
        <w:rPr>
          <w:lang w:val="en-US"/>
        </w:rPr>
        <w:t>a&gt;b)?a*</w:t>
      </w:r>
      <w:proofErr w:type="spellStart"/>
      <w:r w:rsidRPr="00DE4B01">
        <w:rPr>
          <w:lang w:val="en-US"/>
        </w:rPr>
        <w:t>a:b</w:t>
      </w:r>
      <w:proofErr w:type="spellEnd"/>
      <w:r w:rsidRPr="00DE4B01">
        <w:rPr>
          <w:lang w:val="en-US"/>
        </w:rPr>
        <w:t>--;</w:t>
      </w:r>
    </w:p>
    <w:p w:rsidR="0021146B" w:rsidRDefault="0021146B" w:rsidP="0021146B">
      <w:r>
        <w:t xml:space="preserve">//c vale </w:t>
      </w:r>
      <w:proofErr w:type="gramStart"/>
      <w:r>
        <w:t>5,pues</w:t>
      </w:r>
      <w:proofErr w:type="gramEnd"/>
      <w:r>
        <w:t xml:space="preserve"> primero se asigna b a c y luego se </w:t>
      </w:r>
      <w:proofErr w:type="spellStart"/>
      <w:r>
        <w:t>decrementa</w:t>
      </w:r>
      <w:proofErr w:type="spellEnd"/>
      <w:r>
        <w:t xml:space="preserve"> la variable</w:t>
      </w:r>
    </w:p>
    <w:p w:rsidR="0021146B" w:rsidRDefault="0021146B" w:rsidP="0021146B">
      <w:proofErr w:type="spellStart"/>
      <w:r>
        <w:t>System.out.println</w:t>
      </w:r>
      <w:proofErr w:type="spellEnd"/>
      <w:r>
        <w:t>(c);//5</w:t>
      </w:r>
    </w:p>
    <w:p w:rsidR="0021146B" w:rsidRPr="0021146B" w:rsidRDefault="0021146B" w:rsidP="0021146B"/>
    <w:p w:rsidR="003615AF" w:rsidRPr="003615AF" w:rsidRDefault="003615AF" w:rsidP="003615AF"/>
    <w:p w:rsidR="0098085B" w:rsidRDefault="0098085B" w:rsidP="0098085B"/>
    <w:p w:rsidR="00BA692B" w:rsidRDefault="00BA692B" w:rsidP="00BA692B">
      <w:pPr>
        <w:pStyle w:val="Ttulo3"/>
      </w:pPr>
      <w:r>
        <w:t>Uso de SWITCH</w:t>
      </w:r>
    </w:p>
    <w:p w:rsidR="0021146B" w:rsidRDefault="0021146B" w:rsidP="0021146B">
      <w:r>
        <w:t>Evalúa una expresión cuyo resultado debe ser entero(</w:t>
      </w:r>
      <w:proofErr w:type="spellStart"/>
      <w:r>
        <w:t>int</w:t>
      </w:r>
      <w:proofErr w:type="spellEnd"/>
      <w:proofErr w:type="gramStart"/>
      <w:r w:rsidR="00E3458C">
        <w:t>).Se</w:t>
      </w:r>
      <w:proofErr w:type="gramEnd"/>
      <w:r w:rsidR="00E3458C">
        <w:t xml:space="preserve"> ejecutarán diferentes </w:t>
      </w:r>
      <w:proofErr w:type="spellStart"/>
      <w:r w:rsidR="00E3458C">
        <w:t>loques</w:t>
      </w:r>
      <w:proofErr w:type="spellEnd"/>
      <w:r w:rsidR="00E3458C">
        <w:t xml:space="preserve"> de sentencias en función de los posibles resultados</w:t>
      </w:r>
    </w:p>
    <w:p w:rsidR="00E3458C" w:rsidRPr="00E3458C" w:rsidRDefault="00E3458C" w:rsidP="0021146B">
      <w:pPr>
        <w:rPr>
          <w:lang w:val="en-US"/>
        </w:rPr>
      </w:pPr>
      <w:proofErr w:type="gramStart"/>
      <w:r w:rsidRPr="00E3458C">
        <w:rPr>
          <w:lang w:val="en-US"/>
        </w:rPr>
        <w:t>Switch(</w:t>
      </w:r>
      <w:proofErr w:type="spellStart"/>
      <w:proofErr w:type="gramEnd"/>
      <w:r w:rsidRPr="00E3458C">
        <w:rPr>
          <w:lang w:val="en-US"/>
        </w:rPr>
        <w:t>expresión</w:t>
      </w:r>
      <w:proofErr w:type="spellEnd"/>
      <w:r w:rsidRPr="00E3458C">
        <w:rPr>
          <w:lang w:val="en-US"/>
        </w:rPr>
        <w:t>){                                   switch(a*2){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Case valor1:</w:t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  <w:t>case 0:</w:t>
      </w:r>
    </w:p>
    <w:p w:rsidR="00E3458C" w:rsidRDefault="00E3458C" w:rsidP="0021146B">
      <w:r>
        <w:t>//sentencias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>(“nada”);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Break;</w:t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  <w:t>break;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Case valor2:</w:t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  <w:t>case4:</w:t>
      </w:r>
    </w:p>
    <w:p w:rsidR="00E3458C" w:rsidRDefault="00E3458C" w:rsidP="0021146B">
      <w:r>
        <w:t>//sentencias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System.out.prinln</w:t>
      </w:r>
      <w:proofErr w:type="spellEnd"/>
      <w:r>
        <w:t>(“cerca”);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Break;</w:t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  <w:t>break;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Default</w:t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  <w:t>case 8:</w:t>
      </w:r>
    </w:p>
    <w:p w:rsidR="00E3458C" w:rsidRPr="00E3458C" w:rsidRDefault="00E3458C" w:rsidP="0021146B">
      <w:pPr>
        <w:rPr>
          <w:lang w:val="en-US"/>
        </w:rPr>
      </w:pPr>
      <w:r w:rsidRPr="00E3458C">
        <w:rPr>
          <w:lang w:val="en-US"/>
        </w:rPr>
        <w:t>//</w:t>
      </w:r>
      <w:proofErr w:type="spellStart"/>
      <w:r w:rsidRPr="00E3458C">
        <w:rPr>
          <w:lang w:val="en-US"/>
        </w:rPr>
        <w:t>sentencias</w:t>
      </w:r>
      <w:proofErr w:type="spellEnd"/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r w:rsidRPr="00E3458C">
        <w:rPr>
          <w:lang w:val="en-US"/>
        </w:rPr>
        <w:tab/>
      </w:r>
      <w:proofErr w:type="spellStart"/>
      <w:proofErr w:type="gramStart"/>
      <w:r w:rsidRPr="00E3458C">
        <w:rPr>
          <w:lang w:val="en-US"/>
        </w:rPr>
        <w:t>System.out.prinln</w:t>
      </w:r>
      <w:proofErr w:type="spellEnd"/>
      <w:r w:rsidRPr="00E3458C">
        <w:rPr>
          <w:lang w:val="en-US"/>
        </w:rPr>
        <w:t>(</w:t>
      </w:r>
      <w:proofErr w:type="gramEnd"/>
      <w:r w:rsidRPr="00E3458C">
        <w:rPr>
          <w:lang w:val="en-US"/>
        </w:rPr>
        <w:t>“</w:t>
      </w:r>
      <w:proofErr w:type="spellStart"/>
      <w:r w:rsidRPr="00E3458C">
        <w:rPr>
          <w:lang w:val="en-US"/>
        </w:rPr>
        <w:t>acierto</w:t>
      </w:r>
      <w:proofErr w:type="spellEnd"/>
      <w:r w:rsidRPr="00E3458C">
        <w:rPr>
          <w:lang w:val="en-US"/>
        </w:rPr>
        <w:t>”);</w:t>
      </w:r>
    </w:p>
    <w:p w:rsidR="00E3458C" w:rsidRPr="00DE4B01" w:rsidRDefault="00E3458C" w:rsidP="0021146B">
      <w:pPr>
        <w:rPr>
          <w:lang w:val="en-US"/>
        </w:rPr>
      </w:pPr>
      <w:r w:rsidRPr="00DE4B01">
        <w:rPr>
          <w:lang w:val="en-US"/>
        </w:rPr>
        <w:t>}</w:t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  <w:t>break;</w:t>
      </w:r>
    </w:p>
    <w:p w:rsidR="00E3458C" w:rsidRPr="00DE4B01" w:rsidRDefault="00E3458C" w:rsidP="0021146B">
      <w:pPr>
        <w:rPr>
          <w:lang w:val="en-US"/>
        </w:rPr>
      </w:pP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  <w:t>Default:</w:t>
      </w:r>
    </w:p>
    <w:p w:rsidR="0098085B" w:rsidRPr="00DE4B01" w:rsidRDefault="00E3458C" w:rsidP="0098085B">
      <w:pPr>
        <w:rPr>
          <w:lang w:val="en-US"/>
        </w:rPr>
      </w:pP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proofErr w:type="spellStart"/>
      <w:proofErr w:type="gramStart"/>
      <w:r w:rsidRPr="00DE4B01">
        <w:rPr>
          <w:lang w:val="en-US"/>
        </w:rPr>
        <w:t>System.out.println</w:t>
      </w:r>
      <w:proofErr w:type="spellEnd"/>
      <w:r w:rsidRPr="00DE4B01">
        <w:rPr>
          <w:lang w:val="en-US"/>
        </w:rPr>
        <w:t>(</w:t>
      </w:r>
      <w:proofErr w:type="gramEnd"/>
      <w:r w:rsidRPr="00DE4B01">
        <w:rPr>
          <w:lang w:val="en-US"/>
        </w:rPr>
        <w:t>“error”);</w:t>
      </w:r>
    </w:p>
    <w:p w:rsidR="00E3458C" w:rsidRDefault="00E3458C" w:rsidP="0098085B"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 w:rsidRPr="00DE4B01">
        <w:rPr>
          <w:lang w:val="en-US"/>
        </w:rPr>
        <w:tab/>
      </w:r>
      <w:r>
        <w:t>}</w:t>
      </w:r>
    </w:p>
    <w:p w:rsidR="00E3458C" w:rsidRDefault="00E3458C" w:rsidP="0098085B">
      <w:r>
        <w:t xml:space="preserve">Si el resultado de la expresión coincide con uno de los valores indicados en los case, ejecutará el bloque correspondiente de </w:t>
      </w:r>
      <w:proofErr w:type="spellStart"/>
      <w:proofErr w:type="gramStart"/>
      <w:r>
        <w:t>sentencias,si</w:t>
      </w:r>
      <w:proofErr w:type="spellEnd"/>
      <w:proofErr w:type="gramEnd"/>
      <w:r>
        <w:t xml:space="preserve"> no, entrará en el bloque default(opcional).</w:t>
      </w:r>
    </w:p>
    <w:p w:rsidR="00E3458C" w:rsidRDefault="00E3458C" w:rsidP="0098085B">
      <w:r>
        <w:t>La instrucción break al final de cada bloque case es opcional. Si no se indica, el programa entrará en el siguiente bloque</w:t>
      </w:r>
    </w:p>
    <w:p w:rsidR="00E3458C" w:rsidRPr="00E3458C" w:rsidRDefault="00E3458C" w:rsidP="0098085B">
      <w:pPr>
        <w:rPr>
          <w:lang w:val="en-US"/>
        </w:rPr>
      </w:pPr>
      <w:proofErr w:type="spellStart"/>
      <w:r w:rsidRPr="00E3458C">
        <w:rPr>
          <w:lang w:val="en-US"/>
        </w:rPr>
        <w:t>Int</w:t>
      </w:r>
      <w:proofErr w:type="spellEnd"/>
      <w:r w:rsidRPr="00E3458C">
        <w:rPr>
          <w:lang w:val="en-US"/>
        </w:rPr>
        <w:t xml:space="preserve"> a=10;</w:t>
      </w:r>
    </w:p>
    <w:p w:rsidR="00E3458C" w:rsidRPr="00E3458C" w:rsidRDefault="00E3458C" w:rsidP="0098085B">
      <w:pPr>
        <w:rPr>
          <w:lang w:val="en-US"/>
        </w:rPr>
      </w:pPr>
      <w:proofErr w:type="gramStart"/>
      <w:r w:rsidRPr="00E3458C">
        <w:rPr>
          <w:lang w:val="en-US"/>
        </w:rPr>
        <w:t>Switch(</w:t>
      </w:r>
      <w:proofErr w:type="gramEnd"/>
      <w:r w:rsidRPr="00E3458C">
        <w:rPr>
          <w:lang w:val="en-US"/>
        </w:rPr>
        <w:t>a){</w:t>
      </w:r>
    </w:p>
    <w:p w:rsidR="00E3458C" w:rsidRPr="00E3458C" w:rsidRDefault="00E3458C" w:rsidP="0098085B">
      <w:pPr>
        <w:rPr>
          <w:lang w:val="en-US"/>
        </w:rPr>
      </w:pPr>
      <w:r w:rsidRPr="00E3458C">
        <w:rPr>
          <w:lang w:val="en-US"/>
        </w:rPr>
        <w:t>Case 10:</w:t>
      </w:r>
    </w:p>
    <w:p w:rsidR="00E3458C" w:rsidRPr="00DA159D" w:rsidRDefault="00E3458C" w:rsidP="0098085B">
      <w:proofErr w:type="spellStart"/>
      <w:r w:rsidRPr="00DA159D">
        <w:t>System.out.println</w:t>
      </w:r>
      <w:proofErr w:type="spellEnd"/>
      <w:r w:rsidRPr="00DA159D">
        <w:t>(“es 10”)</w:t>
      </w:r>
      <w:r w:rsidR="00DA159D" w:rsidRPr="00DA159D">
        <w:t>;</w:t>
      </w:r>
    </w:p>
    <w:p w:rsidR="00DA159D" w:rsidRPr="00DA159D" w:rsidRDefault="00DA159D" w:rsidP="0098085B">
      <w:r w:rsidRPr="00DA159D">
        <w:t>Default:</w:t>
      </w:r>
    </w:p>
    <w:p w:rsidR="00DA159D" w:rsidRPr="00DA159D" w:rsidRDefault="00DA159D" w:rsidP="0098085B">
      <w:proofErr w:type="spellStart"/>
      <w:r w:rsidRPr="00DA159D">
        <w:t>Sytem.out.prinln</w:t>
      </w:r>
      <w:proofErr w:type="spellEnd"/>
      <w:r w:rsidRPr="00DA159D">
        <w:t>(“sin valor”);</w:t>
      </w:r>
    </w:p>
    <w:p w:rsidR="00DA159D" w:rsidRDefault="00DA159D" w:rsidP="0098085B">
      <w:r>
        <w:t>}</w:t>
      </w:r>
    </w:p>
    <w:p w:rsidR="00DA159D" w:rsidRDefault="00DA159D" w:rsidP="0098085B">
      <w:r>
        <w:lastRenderedPageBreak/>
        <w:t>El programa muestra:</w:t>
      </w:r>
    </w:p>
    <w:p w:rsidR="00DA159D" w:rsidRDefault="0024112C" w:rsidP="0098085B">
      <w:r>
        <w:t>(</w:t>
      </w:r>
      <w:r w:rsidR="00DA159D">
        <w:t>Es 10</w:t>
      </w:r>
    </w:p>
    <w:p w:rsidR="00DA159D" w:rsidRDefault="00DA159D" w:rsidP="0098085B">
      <w:r>
        <w:t>Sin valor</w:t>
      </w:r>
      <w:r w:rsidR="0024112C">
        <w:t>)</w:t>
      </w:r>
    </w:p>
    <w:p w:rsidR="0024112C" w:rsidRDefault="0024112C" w:rsidP="0098085B">
      <w:r>
        <w:t xml:space="preserve">Los valores de los case deben ser literales o constantes enteras </w:t>
      </w:r>
      <w:proofErr w:type="spellStart"/>
      <w:proofErr w:type="gramStart"/>
      <w:r>
        <w:t>int,o</w:t>
      </w:r>
      <w:proofErr w:type="spellEnd"/>
      <w:proofErr w:type="gramEnd"/>
      <w:r>
        <w:t xml:space="preserve"> convertibles implícitamente en </w:t>
      </w:r>
      <w:proofErr w:type="spellStart"/>
      <w:r>
        <w:t>int</w:t>
      </w:r>
      <w:proofErr w:type="spellEnd"/>
    </w:p>
    <w:p w:rsidR="0024112C" w:rsidRPr="0024112C" w:rsidRDefault="0024112C" w:rsidP="0098085B">
      <w:pPr>
        <w:rPr>
          <w:lang w:val="en-US"/>
        </w:rPr>
      </w:pPr>
      <w:proofErr w:type="spellStart"/>
      <w:r w:rsidRPr="0024112C">
        <w:rPr>
          <w:lang w:val="en-US"/>
        </w:rPr>
        <w:t>Int</w:t>
      </w:r>
      <w:proofErr w:type="spellEnd"/>
      <w:r w:rsidRPr="0024112C">
        <w:rPr>
          <w:lang w:val="en-US"/>
        </w:rPr>
        <w:t xml:space="preserve"> p=5;</w:t>
      </w:r>
    </w:p>
    <w:p w:rsidR="0024112C" w:rsidRPr="0024112C" w:rsidRDefault="0024112C" w:rsidP="0098085B">
      <w:pPr>
        <w:rPr>
          <w:lang w:val="en-US"/>
        </w:rPr>
      </w:pPr>
      <w:r w:rsidRPr="0024112C">
        <w:rPr>
          <w:lang w:val="en-US"/>
        </w:rPr>
        <w:t xml:space="preserve">Final </w:t>
      </w:r>
      <w:proofErr w:type="spellStart"/>
      <w:r w:rsidRPr="0024112C">
        <w:rPr>
          <w:lang w:val="en-US"/>
        </w:rPr>
        <w:t>int</w:t>
      </w:r>
      <w:proofErr w:type="spellEnd"/>
      <w:r w:rsidRPr="0024112C">
        <w:rPr>
          <w:lang w:val="en-US"/>
        </w:rPr>
        <w:t xml:space="preserve"> k=30;</w:t>
      </w:r>
    </w:p>
    <w:p w:rsidR="0024112C" w:rsidRDefault="0024112C" w:rsidP="0098085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n=3;</w:t>
      </w:r>
    </w:p>
    <w:p w:rsidR="0024112C" w:rsidRDefault="0024112C" w:rsidP="0098085B">
      <w:pPr>
        <w:rPr>
          <w:lang w:val="en-US"/>
        </w:rPr>
      </w:pP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p){</w:t>
      </w:r>
    </w:p>
    <w:p w:rsidR="0024112C" w:rsidRDefault="0024112C" w:rsidP="0098085B">
      <w:pPr>
        <w:rPr>
          <w:lang w:val="en-US"/>
        </w:rPr>
      </w:pPr>
      <w:r>
        <w:rPr>
          <w:lang w:val="en-US"/>
        </w:rPr>
        <w:t xml:space="preserve">Case 10: // ok,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literal </w:t>
      </w:r>
      <w:proofErr w:type="spellStart"/>
      <w:r>
        <w:rPr>
          <w:lang w:val="en-US"/>
        </w:rPr>
        <w:t>int</w:t>
      </w:r>
      <w:proofErr w:type="spellEnd"/>
    </w:p>
    <w:p w:rsidR="0024112C" w:rsidRPr="0024112C" w:rsidRDefault="0024112C" w:rsidP="0024112C">
      <w:r w:rsidRPr="0024112C">
        <w:t xml:space="preserve">Case </w:t>
      </w:r>
      <w:proofErr w:type="gramStart"/>
      <w:r w:rsidRPr="0024112C">
        <w:t>k :</w:t>
      </w:r>
      <w:proofErr w:type="gramEnd"/>
      <w:r w:rsidRPr="0024112C">
        <w:t xml:space="preserve"> //</w:t>
      </w:r>
      <w:r>
        <w:t xml:space="preserve"> </w:t>
      </w:r>
      <w:r w:rsidRPr="0024112C">
        <w:t xml:space="preserve">ok, es una </w:t>
      </w:r>
      <w:proofErr w:type="spellStart"/>
      <w:r w:rsidRPr="0024112C">
        <w:t>constant</w:t>
      </w:r>
      <w:proofErr w:type="spellEnd"/>
    </w:p>
    <w:p w:rsidR="0024112C" w:rsidRDefault="0024112C" w:rsidP="0024112C">
      <w:r>
        <w:t>Case p: //error de compilación, no es una constante. Ojo si fuese 5 si valdría aquí utilizamos el nombre de la variable</w:t>
      </w:r>
    </w:p>
    <w:p w:rsidR="0024112C" w:rsidRDefault="0024112C" w:rsidP="0024112C">
      <w:r>
        <w:t xml:space="preserve">Case ‘@’: // ok, </w:t>
      </w:r>
      <w:proofErr w:type="spellStart"/>
      <w:r>
        <w:t>char</w:t>
      </w:r>
      <w:proofErr w:type="spellEnd"/>
      <w:r>
        <w:t xml:space="preserve"> convertible implícitamente a </w:t>
      </w:r>
      <w:proofErr w:type="spellStart"/>
      <w:r>
        <w:t>int</w:t>
      </w:r>
      <w:proofErr w:type="spellEnd"/>
    </w:p>
    <w:p w:rsidR="006D1B9F" w:rsidRDefault="006D1B9F" w:rsidP="0024112C">
      <w:r>
        <w:t>El bloque default es opcional y no tiene que aparecer necesariamente al final</w:t>
      </w:r>
    </w:p>
    <w:p w:rsidR="006D1B9F" w:rsidRPr="006D1B9F" w:rsidRDefault="006D1B9F" w:rsidP="0024112C">
      <w:pPr>
        <w:rPr>
          <w:lang w:val="en-US"/>
        </w:rPr>
      </w:pPr>
      <w:proofErr w:type="spellStart"/>
      <w:r w:rsidRPr="006D1B9F">
        <w:rPr>
          <w:lang w:val="en-US"/>
        </w:rPr>
        <w:t>Int</w:t>
      </w:r>
      <w:proofErr w:type="spellEnd"/>
      <w:r w:rsidRPr="006D1B9F">
        <w:rPr>
          <w:lang w:val="en-US"/>
        </w:rPr>
        <w:t xml:space="preserve"> p=5;</w:t>
      </w:r>
    </w:p>
    <w:p w:rsidR="006D1B9F" w:rsidRPr="006D1B9F" w:rsidRDefault="006D1B9F" w:rsidP="0024112C">
      <w:pPr>
        <w:rPr>
          <w:lang w:val="en-US"/>
        </w:rPr>
      </w:pPr>
      <w:proofErr w:type="gramStart"/>
      <w:r w:rsidRPr="006D1B9F">
        <w:rPr>
          <w:lang w:val="en-US"/>
        </w:rPr>
        <w:t>Switch(</w:t>
      </w:r>
      <w:proofErr w:type="gramEnd"/>
      <w:r w:rsidRPr="006D1B9F">
        <w:rPr>
          <w:lang w:val="en-US"/>
        </w:rPr>
        <w:t>p){</w:t>
      </w:r>
    </w:p>
    <w:p w:rsidR="006D1B9F" w:rsidRPr="006D1B9F" w:rsidRDefault="006D1B9F" w:rsidP="0024112C">
      <w:pPr>
        <w:rPr>
          <w:lang w:val="en-US"/>
        </w:rPr>
      </w:pPr>
      <w:r w:rsidRPr="006D1B9F">
        <w:rPr>
          <w:lang w:val="en-US"/>
        </w:rPr>
        <w:t>Case 10:</w:t>
      </w:r>
    </w:p>
    <w:p w:rsidR="006D1B9F" w:rsidRDefault="006D1B9F" w:rsidP="0024112C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10”);</w:t>
      </w:r>
    </w:p>
    <w:p w:rsidR="006D1B9F" w:rsidRDefault="006D1B9F" w:rsidP="0024112C">
      <w:pPr>
        <w:rPr>
          <w:lang w:val="en-US"/>
        </w:rPr>
      </w:pPr>
      <w:r>
        <w:rPr>
          <w:lang w:val="en-US"/>
        </w:rPr>
        <w:t>Default:</w:t>
      </w:r>
    </w:p>
    <w:p w:rsidR="006D1B9F" w:rsidRDefault="006D1B9F" w:rsidP="0024112C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System.out.pirntln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“default”);</w:t>
      </w:r>
    </w:p>
    <w:p w:rsidR="006D1B9F" w:rsidRDefault="006D1B9F" w:rsidP="0024112C">
      <w:pPr>
        <w:rPr>
          <w:lang w:val="en-US"/>
        </w:rPr>
      </w:pPr>
      <w:r>
        <w:rPr>
          <w:lang w:val="en-US"/>
        </w:rPr>
        <w:t>Case2:</w:t>
      </w:r>
    </w:p>
    <w:p w:rsidR="006D1B9F" w:rsidRDefault="006D1B9F" w:rsidP="0024112C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2”);</w:t>
      </w:r>
    </w:p>
    <w:p w:rsidR="006D1B9F" w:rsidRPr="006D1B9F" w:rsidRDefault="006D1B9F" w:rsidP="0024112C">
      <w:r w:rsidRPr="006D1B9F">
        <w:t>}</w:t>
      </w:r>
    </w:p>
    <w:p w:rsidR="006D1B9F" w:rsidRPr="006D1B9F" w:rsidRDefault="006D1B9F" w:rsidP="0024112C">
      <w:r w:rsidRPr="006D1B9F">
        <w:t>El programa muestra</w:t>
      </w:r>
    </w:p>
    <w:p w:rsidR="006D1B9F" w:rsidRPr="006D1B9F" w:rsidRDefault="006D1B9F" w:rsidP="0024112C">
      <w:r w:rsidRPr="006D1B9F">
        <w:t>(default</w:t>
      </w:r>
    </w:p>
    <w:p w:rsidR="006D1B9F" w:rsidRDefault="006D1B9F" w:rsidP="0024112C">
      <w:r w:rsidRPr="006D1B9F">
        <w:t>Es 2)</w:t>
      </w:r>
      <w:r w:rsidR="008B619A">
        <w:t xml:space="preserve"> porque no hemos puesto break después del case default</w:t>
      </w:r>
    </w:p>
    <w:p w:rsidR="008B619A" w:rsidRDefault="008B619A" w:rsidP="0024112C">
      <w:r>
        <w:t xml:space="preserve">Desde java 7 es posible evaluar en un </w:t>
      </w:r>
      <w:proofErr w:type="spellStart"/>
      <w:r>
        <w:t>switch</w:t>
      </w:r>
      <w:proofErr w:type="spellEnd"/>
      <w:r>
        <w:t xml:space="preserve"> expresiones cuyo resultado sea una </w:t>
      </w:r>
      <w:proofErr w:type="spellStart"/>
      <w:r>
        <w:t>cadean</w:t>
      </w:r>
      <w:proofErr w:type="spellEnd"/>
      <w:r>
        <w:t xml:space="preserve"> de caracteres(</w:t>
      </w:r>
      <w:proofErr w:type="spellStart"/>
      <w:r>
        <w:t>String</w:t>
      </w:r>
      <w:proofErr w:type="spellEnd"/>
      <w:r>
        <w:t>)</w:t>
      </w:r>
    </w:p>
    <w:p w:rsidR="008B619A" w:rsidRPr="006D1B9F" w:rsidRDefault="008B619A" w:rsidP="0024112C">
      <w:r>
        <w:lastRenderedPageBreak/>
        <w:t xml:space="preserve">Si la expresión es evaluada como </w:t>
      </w:r>
      <w:proofErr w:type="spellStart"/>
      <w:r>
        <w:t>string</w:t>
      </w:r>
      <w:proofErr w:type="spellEnd"/>
      <w:r>
        <w:t>, no se admiten valores enteros en los case y viceversa</w:t>
      </w:r>
    </w:p>
    <w:p w:rsidR="00BA692B" w:rsidRDefault="00BA692B" w:rsidP="0024112C">
      <w:r>
        <w:t>Uso de FOR y WHILE</w:t>
      </w:r>
    </w:p>
    <w:p w:rsidR="00DE4B01" w:rsidRDefault="00EC5472" w:rsidP="0024112C">
      <w:r>
        <w:t xml:space="preserve">La instrucción </w:t>
      </w:r>
      <w:proofErr w:type="spellStart"/>
      <w:r>
        <w:t>for</w:t>
      </w:r>
      <w:proofErr w:type="spellEnd"/>
      <w:r>
        <w:t xml:space="preserve"> ejecuta un grupo de instrucciones un número determinado de veces</w:t>
      </w:r>
    </w:p>
    <w:p w:rsidR="00EC5472" w:rsidRDefault="00EC5472" w:rsidP="0024112C">
      <w:proofErr w:type="spellStart"/>
      <w:r>
        <w:t>For</w:t>
      </w:r>
      <w:proofErr w:type="spellEnd"/>
      <w:r>
        <w:t>(</w:t>
      </w:r>
      <w:proofErr w:type="spellStart"/>
      <w:proofErr w:type="gramStart"/>
      <w:r>
        <w:t>inicialización;condición</w:t>
      </w:r>
      <w:proofErr w:type="gramEnd"/>
      <w:r>
        <w:t>;incremento</w:t>
      </w:r>
      <w:proofErr w:type="spellEnd"/>
      <w:r>
        <w:t>){</w:t>
      </w:r>
    </w:p>
    <w:p w:rsidR="00EC5472" w:rsidRDefault="00EC5472" w:rsidP="0024112C">
      <w:r>
        <w:t>//instrucciones</w:t>
      </w:r>
    </w:p>
    <w:p w:rsidR="00EC5472" w:rsidRDefault="00EC5472" w:rsidP="0024112C">
      <w:r>
        <w:t>}</w:t>
      </w:r>
    </w:p>
    <w:p w:rsidR="00EC5472" w:rsidRDefault="00EC5472" w:rsidP="0024112C">
      <w:r>
        <w:t>Desde la variable toma el valor de inicialización y hasta que la condición deje de cumplirse, se ejecutará el bloque de instrucciones</w:t>
      </w:r>
    </w:p>
    <w:p w:rsidR="00EC5472" w:rsidRPr="00EC5472" w:rsidRDefault="00EC5472" w:rsidP="0024112C">
      <w:pPr>
        <w:rPr>
          <w:lang w:val="en-US"/>
        </w:rPr>
      </w:pPr>
      <w:proofErr w:type="gramStart"/>
      <w:r w:rsidRPr="00EC5472">
        <w:rPr>
          <w:lang w:val="en-US"/>
        </w:rPr>
        <w:t>For(</w:t>
      </w:r>
      <w:proofErr w:type="spellStart"/>
      <w:proofErr w:type="gramEnd"/>
      <w:r w:rsidRPr="00EC5472">
        <w:rPr>
          <w:lang w:val="en-US"/>
        </w:rPr>
        <w:t>int</w:t>
      </w:r>
      <w:proofErr w:type="spellEnd"/>
      <w:r w:rsidRPr="00EC5472">
        <w:rPr>
          <w:lang w:val="en-US"/>
        </w:rPr>
        <w:t xml:space="preserve"> </w:t>
      </w:r>
      <w:proofErr w:type="spellStart"/>
      <w:r w:rsidRPr="00EC5472">
        <w:rPr>
          <w:lang w:val="en-US"/>
        </w:rPr>
        <w:t>i</w:t>
      </w:r>
      <w:proofErr w:type="spellEnd"/>
      <w:r w:rsidRPr="00EC5472">
        <w:rPr>
          <w:lang w:val="en-US"/>
        </w:rPr>
        <w:t>=1;i&lt;10;i++){</w:t>
      </w:r>
    </w:p>
    <w:p w:rsidR="00EC5472" w:rsidRDefault="00EC5472" w:rsidP="0024112C">
      <w:pPr>
        <w:rPr>
          <w:lang w:val="en-US"/>
        </w:rPr>
      </w:pPr>
      <w:proofErr w:type="spellStart"/>
      <w:proofErr w:type="gramStart"/>
      <w:r w:rsidRPr="00EC5472">
        <w:rPr>
          <w:lang w:val="en-US"/>
        </w:rPr>
        <w:t>System.out.println</w:t>
      </w:r>
      <w:proofErr w:type="spellEnd"/>
      <w:r w:rsidRPr="00EC5472">
        <w:rPr>
          <w:lang w:val="en-US"/>
        </w:rPr>
        <w:t>(</w:t>
      </w:r>
      <w:proofErr w:type="spellStart"/>
      <w:proofErr w:type="gramEnd"/>
      <w:r w:rsidRPr="00EC5472">
        <w:rPr>
          <w:lang w:val="en-US"/>
        </w:rPr>
        <w:t>i</w:t>
      </w:r>
      <w:proofErr w:type="spellEnd"/>
      <w:r w:rsidRPr="00EC5472">
        <w:rPr>
          <w:lang w:val="en-US"/>
        </w:rPr>
        <w:t>);</w:t>
      </w:r>
    </w:p>
    <w:p w:rsidR="00EC5472" w:rsidRDefault="00EC5472" w:rsidP="0024112C">
      <w:pPr>
        <w:rPr>
          <w:lang w:val="en-US"/>
        </w:rPr>
      </w:pPr>
      <w:r>
        <w:rPr>
          <w:lang w:val="en-US"/>
        </w:rPr>
        <w:t>}</w:t>
      </w:r>
    </w:p>
    <w:p w:rsidR="00EC5472" w:rsidRDefault="00EC5472" w:rsidP="0024112C">
      <w:r w:rsidRPr="00EC5472">
        <w:t>Las llaves son obligatorias si hay m</w:t>
      </w:r>
      <w:r>
        <w:t>ás de una instrucción.</w:t>
      </w:r>
    </w:p>
    <w:p w:rsidR="00EC5472" w:rsidRDefault="00EC5472" w:rsidP="0024112C">
      <w:r>
        <w:t>Las tres instrucciones de control son opcionales.</w:t>
      </w:r>
    </w:p>
    <w:p w:rsidR="00EC5472" w:rsidRDefault="00EC5472" w:rsidP="0024112C">
      <w:proofErr w:type="spellStart"/>
      <w:r>
        <w:t>Int</w:t>
      </w:r>
      <w:proofErr w:type="spellEnd"/>
      <w:r>
        <w:t xml:space="preserve"> i=1;</w:t>
      </w:r>
    </w:p>
    <w:p w:rsidR="00EC5472" w:rsidRDefault="00EC5472" w:rsidP="0024112C">
      <w:proofErr w:type="spellStart"/>
      <w:proofErr w:type="gramStart"/>
      <w:r>
        <w:t>For</w:t>
      </w:r>
      <w:proofErr w:type="spellEnd"/>
      <w:r>
        <w:t>(</w:t>
      </w:r>
      <w:proofErr w:type="gramEnd"/>
      <w:r>
        <w:t>;i&lt;10;) // los ;se ponen igualmente</w:t>
      </w:r>
    </w:p>
    <w:p w:rsidR="00EC5472" w:rsidRPr="00EC5472" w:rsidRDefault="00EC5472" w:rsidP="0024112C">
      <w:pPr>
        <w:rPr>
          <w:lang w:val="en-US"/>
        </w:rPr>
      </w:pPr>
      <w:proofErr w:type="spellStart"/>
      <w:proofErr w:type="gramStart"/>
      <w:r w:rsidRPr="00EC5472">
        <w:rPr>
          <w:lang w:val="en-US"/>
        </w:rPr>
        <w:t>System.out.println</w:t>
      </w:r>
      <w:proofErr w:type="spellEnd"/>
      <w:r w:rsidRPr="00EC5472">
        <w:rPr>
          <w:lang w:val="en-US"/>
        </w:rPr>
        <w:t>(</w:t>
      </w:r>
      <w:proofErr w:type="spellStart"/>
      <w:proofErr w:type="gramEnd"/>
      <w:r w:rsidRPr="00EC5472">
        <w:rPr>
          <w:lang w:val="en-US"/>
        </w:rPr>
        <w:t>i</w:t>
      </w:r>
      <w:proofErr w:type="spellEnd"/>
      <w:r w:rsidRPr="00EC5472">
        <w:rPr>
          <w:lang w:val="en-US"/>
        </w:rPr>
        <w:t>);</w:t>
      </w:r>
    </w:p>
    <w:p w:rsidR="00EC5472" w:rsidRPr="00EC5472" w:rsidRDefault="00EC5472" w:rsidP="0024112C">
      <w:pPr>
        <w:rPr>
          <w:lang w:val="en-US"/>
        </w:rPr>
      </w:pPr>
      <w:r w:rsidRPr="00EC5472">
        <w:rPr>
          <w:lang w:val="en-US"/>
        </w:rPr>
        <w:t xml:space="preserve">I++; </w:t>
      </w:r>
    </w:p>
    <w:p w:rsidR="00EC5472" w:rsidRPr="00EC5472" w:rsidRDefault="00EC5472" w:rsidP="0024112C">
      <w:r w:rsidRPr="00EC5472">
        <w:t>}</w:t>
      </w:r>
    </w:p>
    <w:p w:rsidR="00EC5472" w:rsidRDefault="00EC5472" w:rsidP="0024112C">
      <w:r w:rsidRPr="00EC5472">
        <w:t>Las instrucciones de control pueden contener m</w:t>
      </w:r>
      <w:r>
        <w:t xml:space="preserve">ás de una </w:t>
      </w:r>
      <w:proofErr w:type="spellStart"/>
      <w:proofErr w:type="gramStart"/>
      <w:r>
        <w:t>senencia,separadas</w:t>
      </w:r>
      <w:proofErr w:type="spellEnd"/>
      <w:proofErr w:type="gramEnd"/>
      <w:r>
        <w:t xml:space="preserve"> por una coma:</w:t>
      </w:r>
    </w:p>
    <w:p w:rsidR="00EC5472" w:rsidRPr="00EC5472" w:rsidRDefault="00EC5472" w:rsidP="0024112C">
      <w:pPr>
        <w:rPr>
          <w:lang w:val="en-US"/>
        </w:rPr>
      </w:pPr>
      <w:proofErr w:type="gramStart"/>
      <w:r w:rsidRPr="00EC5472">
        <w:rPr>
          <w:lang w:val="en-US"/>
        </w:rPr>
        <w:t>For(</w:t>
      </w:r>
      <w:proofErr w:type="spellStart"/>
      <w:proofErr w:type="gramEnd"/>
      <w:r w:rsidRPr="00EC5472">
        <w:rPr>
          <w:lang w:val="en-US"/>
        </w:rPr>
        <w:t>int</w:t>
      </w:r>
      <w:proofErr w:type="spellEnd"/>
      <w:r w:rsidRPr="00EC5472">
        <w:rPr>
          <w:lang w:val="en-US"/>
        </w:rPr>
        <w:t xml:space="preserve"> a=0, b=10;a&lt;</w:t>
      </w:r>
      <w:proofErr w:type="spellStart"/>
      <w:r w:rsidRPr="00EC5472">
        <w:rPr>
          <w:lang w:val="en-US"/>
        </w:rPr>
        <w:t>b;a</w:t>
      </w:r>
      <w:proofErr w:type="spellEnd"/>
      <w:r w:rsidRPr="00EC5472">
        <w:rPr>
          <w:lang w:val="en-US"/>
        </w:rPr>
        <w:t>++,b--){</w:t>
      </w:r>
    </w:p>
    <w:p w:rsidR="00EC5472" w:rsidRPr="00EC5472" w:rsidRDefault="00EC5472" w:rsidP="0024112C">
      <w:r w:rsidRPr="00EC5472">
        <w:t>//sentencias</w:t>
      </w:r>
    </w:p>
    <w:p w:rsidR="00EC5472" w:rsidRPr="00EC5472" w:rsidRDefault="00EC5472" w:rsidP="0024112C">
      <w:r w:rsidRPr="00EC5472">
        <w:t>}</w:t>
      </w:r>
    </w:p>
    <w:p w:rsidR="00EC5472" w:rsidRPr="00EC5472" w:rsidRDefault="00EC5472" w:rsidP="0024112C">
      <w:r w:rsidRPr="00EC5472">
        <w:t xml:space="preserve">La instrucción </w:t>
      </w:r>
      <w:proofErr w:type="spellStart"/>
      <w:r w:rsidRPr="00EC5472">
        <w:t>enhanced</w:t>
      </w:r>
      <w:proofErr w:type="spellEnd"/>
      <w:r w:rsidRPr="00EC5472">
        <w:t xml:space="preserve"> </w:t>
      </w:r>
      <w:proofErr w:type="spellStart"/>
      <w:r w:rsidRPr="00EC5472">
        <w:t>for</w:t>
      </w:r>
      <w:proofErr w:type="spellEnd"/>
      <w:r w:rsidRPr="00EC5472">
        <w:t xml:space="preserve"> o </w:t>
      </w:r>
      <w:proofErr w:type="spellStart"/>
      <w:r w:rsidRPr="00EC5472">
        <w:t>for</w:t>
      </w:r>
      <w:proofErr w:type="spellEnd"/>
      <w:r w:rsidRPr="00EC5472">
        <w:t xml:space="preserve"> extendido se utiliza para el recorrido, en modo </w:t>
      </w:r>
      <w:proofErr w:type="gramStart"/>
      <w:r w:rsidRPr="00EC5472">
        <w:t>lectura ,</w:t>
      </w:r>
      <w:proofErr w:type="gramEnd"/>
      <w:r w:rsidRPr="00EC5472">
        <w:t xml:space="preserve"> de </w:t>
      </w:r>
      <w:proofErr w:type="spellStart"/>
      <w:r w:rsidRPr="00EC5472">
        <w:t>arrays</w:t>
      </w:r>
      <w:proofErr w:type="spellEnd"/>
      <w:r w:rsidRPr="00EC5472">
        <w:t xml:space="preserve"> y colecciones.</w:t>
      </w:r>
    </w:p>
    <w:p w:rsidR="00EC5472" w:rsidRDefault="00EC5472" w:rsidP="0024112C">
      <w:proofErr w:type="spellStart"/>
      <w:r>
        <w:t>For</w:t>
      </w:r>
      <w:proofErr w:type="spellEnd"/>
      <w:r>
        <w:t xml:space="preserve"> (tipo </w:t>
      </w:r>
      <w:proofErr w:type="spellStart"/>
      <w:proofErr w:type="gramStart"/>
      <w:r>
        <w:t>variable:array</w:t>
      </w:r>
      <w:proofErr w:type="spellEnd"/>
      <w:proofErr w:type="gramEnd"/>
      <w:r>
        <w:t>){</w:t>
      </w:r>
    </w:p>
    <w:p w:rsidR="00EC5472" w:rsidRDefault="00EC5472" w:rsidP="0024112C">
      <w:r>
        <w:t>//instrucciones</w:t>
      </w:r>
    </w:p>
    <w:p w:rsidR="00EC5472" w:rsidRDefault="00EC5472" w:rsidP="0024112C">
      <w:r>
        <w:t>}</w:t>
      </w:r>
    </w:p>
    <w:p w:rsidR="00EC5472" w:rsidRDefault="00EC5472" w:rsidP="0024112C">
      <w:r>
        <w:lastRenderedPageBreak/>
        <w:t xml:space="preserve">La variable de control va pasando por todas las posiciones del </w:t>
      </w:r>
      <w:proofErr w:type="spellStart"/>
      <w:proofErr w:type="gramStart"/>
      <w:r>
        <w:t>array,NO</w:t>
      </w:r>
      <w:proofErr w:type="spellEnd"/>
      <w:proofErr w:type="gramEnd"/>
      <w:r>
        <w:t xml:space="preserve"> es un índice</w:t>
      </w:r>
    </w:p>
    <w:p w:rsidR="00EC5472" w:rsidRPr="00EC5472" w:rsidRDefault="00EC5472" w:rsidP="0024112C">
      <w:pPr>
        <w:rPr>
          <w:lang w:val="en-US"/>
        </w:rPr>
      </w:pPr>
      <w:proofErr w:type="spellStart"/>
      <w:proofErr w:type="gramStart"/>
      <w:r w:rsidRPr="00EC5472">
        <w:rPr>
          <w:lang w:val="en-US"/>
        </w:rPr>
        <w:t>Int</w:t>
      </w:r>
      <w:proofErr w:type="spellEnd"/>
      <w:r w:rsidRPr="00EC5472">
        <w:rPr>
          <w:lang w:val="en-US"/>
        </w:rPr>
        <w:t>[</w:t>
      </w:r>
      <w:proofErr w:type="gramEnd"/>
      <w:r w:rsidRPr="00EC5472">
        <w:rPr>
          <w:lang w:val="en-US"/>
        </w:rPr>
        <w:t xml:space="preserve">] </w:t>
      </w:r>
      <w:proofErr w:type="spellStart"/>
      <w:r w:rsidRPr="00EC5472">
        <w:rPr>
          <w:lang w:val="en-US"/>
        </w:rPr>
        <w:t>nums</w:t>
      </w:r>
      <w:proofErr w:type="spellEnd"/>
      <w:r w:rsidRPr="00EC5472">
        <w:rPr>
          <w:lang w:val="en-US"/>
        </w:rPr>
        <w:t>={4,5,1,8};</w:t>
      </w:r>
    </w:p>
    <w:p w:rsidR="00EC5472" w:rsidRPr="00EC5472" w:rsidRDefault="00EC5472" w:rsidP="0024112C">
      <w:pPr>
        <w:rPr>
          <w:lang w:val="en-US"/>
        </w:rPr>
      </w:pPr>
      <w:r w:rsidRPr="00EC5472">
        <w:rPr>
          <w:lang w:val="en-US"/>
        </w:rPr>
        <w:t>For (</w:t>
      </w:r>
      <w:proofErr w:type="spellStart"/>
      <w:r w:rsidRPr="00EC5472">
        <w:rPr>
          <w:lang w:val="en-US"/>
        </w:rPr>
        <w:t>int</w:t>
      </w:r>
      <w:proofErr w:type="spellEnd"/>
      <w:r w:rsidRPr="00EC5472">
        <w:rPr>
          <w:lang w:val="en-US"/>
        </w:rPr>
        <w:t xml:space="preserve"> n</w:t>
      </w:r>
      <w:proofErr w:type="gramStart"/>
      <w:r w:rsidRPr="00EC5472">
        <w:rPr>
          <w:lang w:val="en-US"/>
        </w:rPr>
        <w:t>:nums</w:t>
      </w:r>
      <w:proofErr w:type="gramEnd"/>
      <w:r w:rsidRPr="00EC5472">
        <w:rPr>
          <w:lang w:val="en-US"/>
        </w:rPr>
        <w:t>){</w:t>
      </w:r>
    </w:p>
    <w:p w:rsidR="00EC5472" w:rsidRPr="00966C4A" w:rsidRDefault="00EC5472" w:rsidP="0024112C">
      <w:proofErr w:type="spellStart"/>
      <w:r w:rsidRPr="00966C4A">
        <w:t>System.out.println</w:t>
      </w:r>
      <w:proofErr w:type="spellEnd"/>
      <w:r w:rsidRPr="00966C4A">
        <w:t>(n);</w:t>
      </w:r>
      <w:r w:rsidR="00966C4A" w:rsidRPr="00966C4A">
        <w:t xml:space="preserve"> //n toma los </w:t>
      </w:r>
      <w:proofErr w:type="gramStart"/>
      <w:r w:rsidR="00966C4A" w:rsidRPr="00966C4A">
        <w:t>valores(</w:t>
      </w:r>
      <w:proofErr w:type="gramEnd"/>
      <w:r w:rsidR="00966C4A" w:rsidRPr="00966C4A">
        <w:t>4,5,1,8) y los imprime</w:t>
      </w:r>
    </w:p>
    <w:p w:rsidR="00EC5472" w:rsidRDefault="00EC5472" w:rsidP="0024112C">
      <w:pPr>
        <w:rPr>
          <w:lang w:val="en-US"/>
        </w:rPr>
      </w:pPr>
      <w:r>
        <w:rPr>
          <w:lang w:val="en-US"/>
        </w:rPr>
        <w:t>}</w:t>
      </w:r>
    </w:p>
    <w:p w:rsidR="00966C4A" w:rsidRDefault="00966C4A" w:rsidP="0024112C">
      <w:r w:rsidRPr="00966C4A">
        <w:t xml:space="preserve">La instrucción WHILE ejecuta un grupo de instrucciones mientras se cumpla una </w:t>
      </w:r>
      <w:proofErr w:type="gramStart"/>
      <w:r w:rsidRPr="00966C4A">
        <w:t>condici</w:t>
      </w:r>
      <w:r>
        <w:t>ón(</w:t>
      </w:r>
      <w:proofErr w:type="gramEnd"/>
      <w:r>
        <w:t>resultado sea true)</w:t>
      </w:r>
    </w:p>
    <w:p w:rsidR="00966C4A" w:rsidRDefault="00966C4A" w:rsidP="0024112C">
      <w:r>
        <w:t>La condición puede evaluarse al principio, o después de ejecutar el bloque de instrucciones:</w:t>
      </w:r>
    </w:p>
    <w:p w:rsidR="00966C4A" w:rsidRDefault="00966C4A" w:rsidP="0024112C">
      <w:proofErr w:type="spellStart"/>
      <w:r>
        <w:t>While</w:t>
      </w:r>
      <w:proofErr w:type="spellEnd"/>
      <w:r>
        <w:t>(condición</w:t>
      </w:r>
      <w:proofErr w:type="gramStart"/>
      <w:r>
        <w:t>){</w:t>
      </w:r>
      <w:proofErr w:type="gramEnd"/>
      <w:r>
        <w:tab/>
      </w:r>
      <w:r>
        <w:tab/>
      </w:r>
      <w:r>
        <w:tab/>
        <w:t>do{</w:t>
      </w:r>
    </w:p>
    <w:p w:rsidR="00966C4A" w:rsidRDefault="00966C4A" w:rsidP="0024112C">
      <w:r>
        <w:tab/>
        <w:t>//instrucciones</w:t>
      </w:r>
      <w:r>
        <w:tab/>
      </w:r>
      <w:r>
        <w:tab/>
      </w:r>
      <w:r>
        <w:tab/>
        <w:t>//instrucciones</w:t>
      </w:r>
    </w:p>
    <w:p w:rsidR="00966C4A" w:rsidRDefault="00966C4A" w:rsidP="0024112C">
      <w:r>
        <w:t>}</w:t>
      </w:r>
      <w:r>
        <w:tab/>
      </w:r>
      <w:r>
        <w:tab/>
      </w:r>
      <w:r>
        <w:tab/>
      </w:r>
      <w:r>
        <w:tab/>
      </w:r>
      <w:proofErr w:type="gramStart"/>
      <w:r>
        <w:tab/>
        <w:t>}</w:t>
      </w:r>
      <w:proofErr w:type="spellStart"/>
      <w:r>
        <w:t>while</w:t>
      </w:r>
      <w:proofErr w:type="spellEnd"/>
      <w:proofErr w:type="gramEnd"/>
      <w:r>
        <w:t>(condición);</w:t>
      </w:r>
    </w:p>
    <w:p w:rsidR="00966C4A" w:rsidRDefault="00966C4A" w:rsidP="0024112C">
      <w:r>
        <w:t xml:space="preserve">Las acciones dentro del bloque provocarán que en algún </w:t>
      </w:r>
      <w:proofErr w:type="gramStart"/>
      <w:r>
        <w:t>momento  la</w:t>
      </w:r>
      <w:proofErr w:type="gramEnd"/>
      <w:r>
        <w:t xml:space="preserve"> condición deje de cumplirse, sino bucle infinito</w:t>
      </w:r>
    </w:p>
    <w:p w:rsidR="00966C4A" w:rsidRPr="00966C4A" w:rsidRDefault="00966C4A" w:rsidP="0024112C">
      <w:pPr>
        <w:rPr>
          <w:lang w:val="en-US"/>
        </w:rPr>
      </w:pPr>
      <w:proofErr w:type="spellStart"/>
      <w:r w:rsidRPr="00966C4A">
        <w:rPr>
          <w:lang w:val="en-US"/>
        </w:rPr>
        <w:t>Int</w:t>
      </w:r>
      <w:proofErr w:type="spellEnd"/>
      <w:r w:rsidRPr="00966C4A">
        <w:rPr>
          <w:lang w:val="en-US"/>
        </w:rPr>
        <w:t xml:space="preserve"> n=0</w:t>
      </w:r>
      <w:proofErr w:type="gramStart"/>
      <w:r w:rsidRPr="00966C4A">
        <w:rPr>
          <w:lang w:val="en-US"/>
        </w:rPr>
        <w:t>;s</w:t>
      </w:r>
      <w:proofErr w:type="gramEnd"/>
      <w:r w:rsidRPr="00966C4A">
        <w:rPr>
          <w:lang w:val="en-US"/>
        </w:rPr>
        <w:t>=0;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n=0;</w:t>
      </w:r>
    </w:p>
    <w:p w:rsidR="00966C4A" w:rsidRPr="00966C4A" w:rsidRDefault="00966C4A" w:rsidP="0024112C">
      <w:pPr>
        <w:rPr>
          <w:lang w:val="en-US"/>
        </w:rPr>
      </w:pPr>
      <w:r w:rsidRPr="00966C4A">
        <w:rPr>
          <w:lang w:val="en-US"/>
        </w:rPr>
        <w:t>While(s&lt;1000</w:t>
      </w:r>
      <w:proofErr w:type="gramStart"/>
      <w:r w:rsidRPr="00966C4A">
        <w:rPr>
          <w:lang w:val="en-US"/>
        </w:rPr>
        <w:t>){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do{</w:t>
      </w:r>
    </w:p>
    <w:p w:rsidR="00966C4A" w:rsidRDefault="00966C4A" w:rsidP="0024112C">
      <w:pPr>
        <w:rPr>
          <w:lang w:val="en-US"/>
        </w:rPr>
      </w:pPr>
      <w:r>
        <w:rPr>
          <w:lang w:val="en-US"/>
        </w:rPr>
        <w:t>S+=n++;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n=</w:t>
      </w:r>
      <w:proofErr w:type="spellStart"/>
      <w:proofErr w:type="gramStart"/>
      <w:r>
        <w:rPr>
          <w:lang w:val="en-US"/>
        </w:rPr>
        <w:t>leerNumero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66C4A" w:rsidRPr="00966C4A" w:rsidRDefault="00966C4A" w:rsidP="0024112C">
      <w:r w:rsidRPr="00966C4A">
        <w:t>}</w:t>
      </w:r>
      <w:r w:rsidRPr="00966C4A">
        <w:tab/>
      </w:r>
      <w:r w:rsidRPr="00966C4A">
        <w:tab/>
      </w:r>
      <w:r w:rsidRPr="00966C4A">
        <w:tab/>
      </w:r>
      <w:r w:rsidRPr="00966C4A">
        <w:tab/>
      </w:r>
      <w:proofErr w:type="gramStart"/>
      <w:r w:rsidRPr="00966C4A">
        <w:tab/>
        <w:t>}</w:t>
      </w:r>
      <w:proofErr w:type="spellStart"/>
      <w:r w:rsidRPr="00966C4A">
        <w:t>while</w:t>
      </w:r>
      <w:proofErr w:type="spellEnd"/>
      <w:proofErr w:type="gramEnd"/>
      <w:r w:rsidRPr="00966C4A">
        <w:t>(n&lt;0);</w:t>
      </w:r>
    </w:p>
    <w:p w:rsidR="00EC5472" w:rsidRPr="00966C4A" w:rsidRDefault="00EC5472" w:rsidP="0024112C"/>
    <w:p w:rsidR="00BA692B" w:rsidRDefault="00BA692B" w:rsidP="00BA692B">
      <w:pPr>
        <w:pStyle w:val="Ttulo3"/>
      </w:pPr>
      <w:r>
        <w:t>Uso de BREAK y CONTINUE</w:t>
      </w:r>
    </w:p>
    <w:p w:rsidR="00966C4A" w:rsidRDefault="00966C4A" w:rsidP="00966C4A">
      <w:r>
        <w:t>Provocan una salida forzada.</w:t>
      </w:r>
    </w:p>
    <w:p w:rsidR="00966C4A" w:rsidRDefault="00966C4A" w:rsidP="00966C4A">
      <w:r>
        <w:t>--break. Abandona el bucle</w:t>
      </w:r>
    </w:p>
    <w:p w:rsidR="00966C4A" w:rsidRDefault="00966C4A" w:rsidP="00966C4A">
      <w:r>
        <w:t>--</w:t>
      </w:r>
      <w:proofErr w:type="spellStart"/>
      <w:r>
        <w:t>continue</w:t>
      </w:r>
      <w:proofErr w:type="spellEnd"/>
      <w:r>
        <w:t>. Pasa a la siguiente iteración</w:t>
      </w:r>
    </w:p>
    <w:p w:rsidR="00966C4A" w:rsidRDefault="00966C4A" w:rsidP="00966C4A">
      <w:r>
        <w:t xml:space="preserve">Ambas instrucciones pueden utilizarse tanto en </w:t>
      </w:r>
      <w:proofErr w:type="spellStart"/>
      <w:r>
        <w:t>for</w:t>
      </w:r>
      <w:proofErr w:type="spellEnd"/>
      <w:r>
        <w:t xml:space="preserve"> como en </w:t>
      </w:r>
      <w:proofErr w:type="spellStart"/>
      <w:r>
        <w:t>while</w:t>
      </w:r>
      <w:proofErr w:type="spellEnd"/>
    </w:p>
    <w:p w:rsidR="00966C4A" w:rsidRDefault="00966C4A" w:rsidP="00966C4A">
      <w:r>
        <w:t>La instrucción break provoca la salida de la instrucción repetitiva, pasando el control del programa a la siguiente instrucción</w:t>
      </w:r>
    </w:p>
    <w:p w:rsidR="00966C4A" w:rsidRPr="00966C4A" w:rsidRDefault="00966C4A" w:rsidP="00966C4A">
      <w:pPr>
        <w:rPr>
          <w:lang w:val="en-US"/>
        </w:rPr>
      </w:pPr>
      <w:proofErr w:type="spellStart"/>
      <w:r w:rsidRPr="00966C4A">
        <w:rPr>
          <w:lang w:val="en-US"/>
        </w:rPr>
        <w:t>Int</w:t>
      </w:r>
      <w:proofErr w:type="spellEnd"/>
      <w:r w:rsidRPr="00966C4A">
        <w:rPr>
          <w:lang w:val="en-US"/>
        </w:rPr>
        <w:t xml:space="preserve"> n=</w:t>
      </w:r>
      <w:proofErr w:type="spellStart"/>
      <w:proofErr w:type="gramStart"/>
      <w:r w:rsidRPr="00966C4A">
        <w:rPr>
          <w:lang w:val="en-US"/>
        </w:rPr>
        <w:t>leerNumero</w:t>
      </w:r>
      <w:proofErr w:type="spellEnd"/>
      <w:r w:rsidRPr="00966C4A">
        <w:rPr>
          <w:lang w:val="en-US"/>
        </w:rPr>
        <w:t>(</w:t>
      </w:r>
      <w:proofErr w:type="gramEnd"/>
      <w:r w:rsidRPr="00966C4A">
        <w:rPr>
          <w:lang w:val="en-US"/>
        </w:rPr>
        <w:t>);</w:t>
      </w:r>
    </w:p>
    <w:p w:rsidR="00966C4A" w:rsidRDefault="00966C4A" w:rsidP="00966C4A">
      <w:pPr>
        <w:rPr>
          <w:lang w:val="en-US"/>
        </w:rPr>
      </w:pPr>
      <w:proofErr w:type="spellStart"/>
      <w:r w:rsidRPr="00966C4A">
        <w:rPr>
          <w:lang w:val="en-US"/>
        </w:rPr>
        <w:t>Int</w:t>
      </w:r>
      <w:proofErr w:type="spellEnd"/>
      <w:r w:rsidRPr="00966C4A">
        <w:rPr>
          <w:lang w:val="en-US"/>
        </w:rPr>
        <w:t xml:space="preserve"> </w:t>
      </w:r>
      <w:r>
        <w:rPr>
          <w:lang w:val="en-US"/>
        </w:rPr>
        <w:t>s=0;</w:t>
      </w:r>
    </w:p>
    <w:p w:rsidR="00966C4A" w:rsidRDefault="00966C4A" w:rsidP="00966C4A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 =1;i&lt;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966C4A" w:rsidRDefault="00966C4A" w:rsidP="00966C4A">
      <w:pPr>
        <w:rPr>
          <w:lang w:val="en-US"/>
        </w:rPr>
      </w:pPr>
      <w:r>
        <w:rPr>
          <w:lang w:val="en-US"/>
        </w:rPr>
        <w:lastRenderedPageBreak/>
        <w:t>S+=I;</w:t>
      </w:r>
    </w:p>
    <w:p w:rsidR="00966C4A" w:rsidRDefault="00995228" w:rsidP="00966C4A">
      <w:pPr>
        <w:rPr>
          <w:lang w:val="en-US"/>
        </w:rPr>
      </w:pPr>
      <w:r>
        <w:rPr>
          <w:lang w:val="en-US"/>
        </w:rPr>
        <w:t>If(s&gt;100</w:t>
      </w:r>
      <w:proofErr w:type="gramStart"/>
      <w:r>
        <w:rPr>
          <w:lang w:val="en-US"/>
        </w:rPr>
        <w:t>){</w:t>
      </w:r>
      <w:proofErr w:type="gramEnd"/>
    </w:p>
    <w:p w:rsidR="00995228" w:rsidRDefault="00995228" w:rsidP="00966C4A">
      <w:pPr>
        <w:rPr>
          <w:lang w:val="en-US"/>
        </w:rPr>
      </w:pPr>
      <w:r>
        <w:rPr>
          <w:lang w:val="en-US"/>
        </w:rPr>
        <w:tab/>
        <w:t>Break;</w:t>
      </w:r>
    </w:p>
    <w:p w:rsidR="00995228" w:rsidRDefault="00995228" w:rsidP="00995228">
      <w:pPr>
        <w:ind w:firstLine="720"/>
        <w:rPr>
          <w:lang w:val="en-US"/>
        </w:rPr>
      </w:pPr>
      <w:r>
        <w:rPr>
          <w:lang w:val="en-US"/>
        </w:rPr>
        <w:t>}</w:t>
      </w:r>
    </w:p>
    <w:p w:rsidR="00995228" w:rsidRDefault="00995228" w:rsidP="00966C4A">
      <w:pPr>
        <w:rPr>
          <w:lang w:val="en-US"/>
        </w:rPr>
      </w:pPr>
      <w:r>
        <w:rPr>
          <w:lang w:val="en-US"/>
        </w:rPr>
        <w:t>}</w:t>
      </w:r>
    </w:p>
    <w:p w:rsidR="00995228" w:rsidRDefault="00995228" w:rsidP="00966C4A">
      <w:r w:rsidRPr="00995228">
        <w:t xml:space="preserve">La instrucción </w:t>
      </w:r>
      <w:proofErr w:type="spellStart"/>
      <w:r w:rsidRPr="00995228">
        <w:t>continue</w:t>
      </w:r>
      <w:proofErr w:type="spellEnd"/>
      <w:r w:rsidRPr="00995228">
        <w:t xml:space="preserve"> pasa a la </w:t>
      </w:r>
      <w:proofErr w:type="spellStart"/>
      <w:r w:rsidRPr="00995228">
        <w:t>sigiente</w:t>
      </w:r>
      <w:proofErr w:type="spellEnd"/>
      <w:r w:rsidRPr="00995228">
        <w:t xml:space="preserve"> </w:t>
      </w:r>
      <w:proofErr w:type="spellStart"/>
      <w:r w:rsidRPr="00995228">
        <w:t>Iteracci</w:t>
      </w:r>
      <w:r>
        <w:t>ón</w:t>
      </w:r>
      <w:proofErr w:type="spellEnd"/>
      <w:r>
        <w:t xml:space="preserve"> del bucle. En el caso de un </w:t>
      </w:r>
      <w:proofErr w:type="spellStart"/>
      <w:r>
        <w:t>for</w:t>
      </w:r>
      <w:proofErr w:type="spellEnd"/>
      <w:r>
        <w:t xml:space="preserve">, la llamada a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noos</w:t>
      </w:r>
      <w:proofErr w:type="spellEnd"/>
      <w:r>
        <w:t xml:space="preserve"> llevaría directamente a la instrucción de incremento:</w:t>
      </w:r>
    </w:p>
    <w:p w:rsidR="00995228" w:rsidRDefault="00995228" w:rsidP="00966C4A">
      <w:r>
        <w:t>//muestra los números del 1 al 10,</w:t>
      </w:r>
    </w:p>
    <w:p w:rsidR="00995228" w:rsidRPr="00995228" w:rsidRDefault="00995228" w:rsidP="00966C4A">
      <w:pPr>
        <w:rPr>
          <w:lang w:val="en-US"/>
        </w:rPr>
      </w:pPr>
      <w:r w:rsidRPr="00995228">
        <w:rPr>
          <w:lang w:val="en-US"/>
        </w:rPr>
        <w:t>//</w:t>
      </w:r>
      <w:proofErr w:type="spellStart"/>
      <w:r w:rsidRPr="00995228">
        <w:rPr>
          <w:lang w:val="en-US"/>
        </w:rPr>
        <w:t>menos</w:t>
      </w:r>
      <w:proofErr w:type="spellEnd"/>
      <w:r w:rsidRPr="00995228">
        <w:rPr>
          <w:lang w:val="en-US"/>
        </w:rPr>
        <w:t xml:space="preserve"> el 5</w:t>
      </w:r>
    </w:p>
    <w:p w:rsidR="00995228" w:rsidRPr="00995228" w:rsidRDefault="00995228" w:rsidP="00966C4A">
      <w:pPr>
        <w:rPr>
          <w:lang w:val="en-US"/>
        </w:rPr>
      </w:pPr>
      <w:proofErr w:type="gramStart"/>
      <w:r w:rsidRPr="00995228">
        <w:rPr>
          <w:lang w:val="en-US"/>
        </w:rPr>
        <w:t>For(</w:t>
      </w:r>
      <w:proofErr w:type="spellStart"/>
      <w:proofErr w:type="gramEnd"/>
      <w:r w:rsidRPr="00995228">
        <w:rPr>
          <w:lang w:val="en-US"/>
        </w:rPr>
        <w:t>int</w:t>
      </w:r>
      <w:proofErr w:type="spellEnd"/>
      <w:r w:rsidRPr="00995228">
        <w:rPr>
          <w:lang w:val="en-US"/>
        </w:rPr>
        <w:t xml:space="preserve"> </w:t>
      </w:r>
      <w:proofErr w:type="spellStart"/>
      <w:r w:rsidRPr="00995228">
        <w:rPr>
          <w:lang w:val="en-US"/>
        </w:rPr>
        <w:t>i</w:t>
      </w:r>
      <w:proofErr w:type="spellEnd"/>
      <w:r w:rsidRPr="00995228">
        <w:rPr>
          <w:lang w:val="en-US"/>
        </w:rPr>
        <w:t>=1;i&lt;10;i++){</w:t>
      </w:r>
    </w:p>
    <w:p w:rsidR="00995228" w:rsidRPr="00995228" w:rsidRDefault="00995228" w:rsidP="00966C4A">
      <w:pPr>
        <w:rPr>
          <w:lang w:val="en-US"/>
        </w:rPr>
      </w:pPr>
      <w:proofErr w:type="gramStart"/>
      <w:r w:rsidRPr="00995228">
        <w:rPr>
          <w:lang w:val="en-US"/>
        </w:rPr>
        <w:t>If(</w:t>
      </w:r>
      <w:proofErr w:type="spellStart"/>
      <w:proofErr w:type="gramEnd"/>
      <w:r w:rsidRPr="00995228">
        <w:rPr>
          <w:lang w:val="en-US"/>
        </w:rPr>
        <w:t>i</w:t>
      </w:r>
      <w:proofErr w:type="spellEnd"/>
      <w:r w:rsidRPr="00995228">
        <w:rPr>
          <w:lang w:val="en-US"/>
        </w:rPr>
        <w:t>==5)</w:t>
      </w:r>
    </w:p>
    <w:p w:rsidR="00995228" w:rsidRDefault="00995228" w:rsidP="00966C4A">
      <w:pPr>
        <w:rPr>
          <w:lang w:val="en-US"/>
        </w:rPr>
      </w:pPr>
      <w:r>
        <w:rPr>
          <w:lang w:val="en-US"/>
        </w:rPr>
        <w:tab/>
        <w:t>Continue</w:t>
      </w:r>
      <w:proofErr w:type="gramStart"/>
      <w:r>
        <w:rPr>
          <w:lang w:val="en-US"/>
        </w:rPr>
        <w:t>;</w:t>
      </w:r>
      <w:proofErr w:type="gramEnd"/>
    </w:p>
    <w:p w:rsidR="00995228" w:rsidRDefault="00995228" w:rsidP="00966C4A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995228" w:rsidRDefault="00995228" w:rsidP="00966C4A">
      <w:pPr>
        <w:rPr>
          <w:lang w:val="en-US"/>
        </w:rPr>
      </w:pPr>
      <w:r>
        <w:rPr>
          <w:lang w:val="en-US"/>
        </w:rPr>
        <w:t>}</w:t>
      </w:r>
    </w:p>
    <w:p w:rsidR="00995228" w:rsidRDefault="00995228" w:rsidP="00966C4A">
      <w:r w:rsidRPr="00995228">
        <w:t xml:space="preserve">Bucles etiquetados, es </w:t>
      </w:r>
      <w:proofErr w:type="spellStart"/>
      <w:r w:rsidRPr="00995228">
        <w:t>possible</w:t>
      </w:r>
      <w:proofErr w:type="spellEnd"/>
      <w:r w:rsidRPr="00995228">
        <w:t xml:space="preserve"> asignar una etiqueta a una instrucci</w:t>
      </w:r>
      <w:r>
        <w:t xml:space="preserve">ón </w:t>
      </w:r>
      <w:proofErr w:type="spellStart"/>
      <w:r>
        <w:t>for</w:t>
      </w:r>
      <w:proofErr w:type="spellEnd"/>
      <w:r>
        <w:t xml:space="preserve"> o </w:t>
      </w:r>
      <w:proofErr w:type="spellStart"/>
      <w:r>
        <w:t>while</w:t>
      </w:r>
      <w:proofErr w:type="spellEnd"/>
    </w:p>
    <w:p w:rsidR="00995228" w:rsidRDefault="00995228" w:rsidP="00966C4A">
      <w:r>
        <w:t xml:space="preserve">En bucles anidados, permite a las instrucciones break o </w:t>
      </w:r>
      <w:proofErr w:type="spellStart"/>
      <w:r>
        <w:t>continue</w:t>
      </w:r>
      <w:proofErr w:type="spellEnd"/>
      <w:r>
        <w:t xml:space="preserve"> indicar el bucle que se quiere abandonar:</w:t>
      </w:r>
    </w:p>
    <w:p w:rsidR="00995228" w:rsidRDefault="00995228" w:rsidP="00966C4A">
      <w:r>
        <w:t xml:space="preserve">Externo: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…){</w:t>
      </w:r>
    </w:p>
    <w:p w:rsidR="00995228" w:rsidRDefault="00995228" w:rsidP="00966C4A">
      <w:r>
        <w:tab/>
      </w:r>
      <w:r>
        <w:tab/>
      </w:r>
      <w:proofErr w:type="spellStart"/>
      <w:proofErr w:type="gramStart"/>
      <w:r>
        <w:t>Wile</w:t>
      </w:r>
      <w:proofErr w:type="spellEnd"/>
      <w:r>
        <w:t>(</w:t>
      </w:r>
      <w:proofErr w:type="gramEnd"/>
      <w:r>
        <w:t>…){</w:t>
      </w:r>
    </w:p>
    <w:p w:rsidR="00995228" w:rsidRDefault="00995228" w:rsidP="00966C4A">
      <w:r>
        <w:tab/>
      </w:r>
      <w:r>
        <w:tab/>
      </w:r>
      <w:r>
        <w:tab/>
      </w:r>
      <w:r>
        <w:tab/>
        <w:t>Break externo;</w:t>
      </w:r>
      <w:r>
        <w:tab/>
        <w:t>//sale del bucle principal</w:t>
      </w:r>
    </w:p>
    <w:p w:rsidR="00995228" w:rsidRDefault="00995228" w:rsidP="00966C4A">
      <w:r>
        <w:tab/>
      </w:r>
      <w:r>
        <w:tab/>
      </w:r>
      <w:r>
        <w:tab/>
        <w:t>}</w:t>
      </w:r>
    </w:p>
    <w:p w:rsidR="00995228" w:rsidRDefault="00995228" w:rsidP="00966C4A">
      <w:r>
        <w:t>}</w:t>
      </w:r>
    </w:p>
    <w:p w:rsidR="00995228" w:rsidRDefault="00995228" w:rsidP="00966C4A">
      <w:r>
        <w:t xml:space="preserve">Si no se indica etiqueta </w:t>
      </w:r>
      <w:proofErr w:type="spellStart"/>
      <w:r>
        <w:t>despúes</w:t>
      </w:r>
      <w:proofErr w:type="spellEnd"/>
      <w:r>
        <w:t xml:space="preserve"> de break/</w:t>
      </w:r>
      <w:proofErr w:type="spellStart"/>
      <w:r>
        <w:t>continue</w:t>
      </w:r>
      <w:proofErr w:type="spellEnd"/>
      <w:r>
        <w:t>, afectará al bucle más interno</w:t>
      </w:r>
    </w:p>
    <w:p w:rsidR="00995228" w:rsidRDefault="00995228" w:rsidP="00966C4A">
      <w:r>
        <w:t>Ejemplo práctico</w:t>
      </w:r>
    </w:p>
    <w:p w:rsidR="00995228" w:rsidRPr="00995228" w:rsidRDefault="00995228" w:rsidP="00966C4A">
      <w:pPr>
        <w:rPr>
          <w:lang w:val="en-US"/>
        </w:rPr>
      </w:pPr>
      <w:r w:rsidRPr="00995228">
        <w:rPr>
          <w:lang w:val="en-US"/>
        </w:rPr>
        <w:t xml:space="preserve">Public class </w:t>
      </w:r>
      <w:proofErr w:type="spellStart"/>
      <w:proofErr w:type="gramStart"/>
      <w:r w:rsidRPr="00995228">
        <w:rPr>
          <w:lang w:val="en-US"/>
        </w:rPr>
        <w:t>TestBuclesAnidados</w:t>
      </w:r>
      <w:proofErr w:type="spellEnd"/>
      <w:r w:rsidRPr="00995228">
        <w:rPr>
          <w:lang w:val="en-US"/>
        </w:rPr>
        <w:t>{</w:t>
      </w:r>
      <w:proofErr w:type="gramEnd"/>
    </w:p>
    <w:p w:rsidR="00995228" w:rsidRPr="00995228" w:rsidRDefault="00995228" w:rsidP="00966C4A">
      <w:pPr>
        <w:rPr>
          <w:lang w:val="en-US"/>
        </w:rPr>
      </w:pPr>
      <w:r w:rsidRPr="00995228">
        <w:rPr>
          <w:lang w:val="en-US"/>
        </w:rPr>
        <w:t xml:space="preserve">Public static void </w:t>
      </w:r>
      <w:proofErr w:type="gramStart"/>
      <w:r w:rsidRPr="00995228">
        <w:rPr>
          <w:lang w:val="en-US"/>
        </w:rPr>
        <w:t>main(</w:t>
      </w:r>
      <w:proofErr w:type="gramEnd"/>
      <w:r w:rsidRPr="00995228">
        <w:rPr>
          <w:lang w:val="en-US"/>
        </w:rPr>
        <w:t xml:space="preserve">String[] </w:t>
      </w:r>
      <w:proofErr w:type="spellStart"/>
      <w:r w:rsidRPr="00995228">
        <w:rPr>
          <w:lang w:val="en-US"/>
        </w:rPr>
        <w:t>args</w:t>
      </w:r>
      <w:proofErr w:type="spellEnd"/>
      <w:r w:rsidRPr="00995228">
        <w:rPr>
          <w:lang w:val="en-US"/>
        </w:rPr>
        <w:t>){</w:t>
      </w:r>
    </w:p>
    <w:p w:rsidR="00995228" w:rsidRDefault="00995228" w:rsidP="00966C4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a=0</w:t>
      </w:r>
      <w:proofErr w:type="gramStart"/>
      <w:r>
        <w:rPr>
          <w:lang w:val="en-US"/>
        </w:rPr>
        <w:t>,s</w:t>
      </w:r>
      <w:proofErr w:type="gramEnd"/>
      <w:r>
        <w:rPr>
          <w:lang w:val="en-US"/>
        </w:rPr>
        <w:t>=0,i=1;</w:t>
      </w:r>
    </w:p>
    <w:p w:rsidR="00995228" w:rsidRDefault="00995228" w:rsidP="00966C4A">
      <w:pPr>
        <w:rPr>
          <w:lang w:val="en-US"/>
        </w:rPr>
      </w:pPr>
      <w:r>
        <w:rPr>
          <w:lang w:val="en-US"/>
        </w:rPr>
        <w:t>Principal:</w:t>
      </w:r>
    </w:p>
    <w:p w:rsidR="00995228" w:rsidRDefault="00995228" w:rsidP="00966C4A">
      <w:pPr>
        <w:rPr>
          <w:lang w:val="en-US"/>
        </w:rPr>
      </w:pPr>
      <w:proofErr w:type="gramStart"/>
      <w:r>
        <w:rPr>
          <w:lang w:val="en-US"/>
        </w:rPr>
        <w:lastRenderedPageBreak/>
        <w:t>For(</w:t>
      </w:r>
      <w:proofErr w:type="gramEnd"/>
      <w:r>
        <w:rPr>
          <w:lang w:val="en-US"/>
        </w:rPr>
        <w:t>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&lt;10;i++){</w:t>
      </w:r>
    </w:p>
    <w:p w:rsidR="00995228" w:rsidRDefault="00995228" w:rsidP="00966C4A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a&lt;5){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a+I</w:t>
      </w:r>
      <w:proofErr w:type="spellEnd"/>
      <w:r>
        <w:rPr>
          <w:lang w:val="en-US"/>
        </w:rPr>
        <w:t>;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If(s&gt;=10</w:t>
      </w:r>
      <w:proofErr w:type="gramStart"/>
      <w:r>
        <w:rPr>
          <w:lang w:val="en-US"/>
        </w:rPr>
        <w:t>){</w:t>
      </w:r>
      <w:proofErr w:type="gramEnd"/>
    </w:p>
    <w:p w:rsidR="009E3A67" w:rsidRDefault="009E3A67" w:rsidP="00966C4A">
      <w:pPr>
        <w:rPr>
          <w:lang w:val="en-US"/>
        </w:rPr>
      </w:pPr>
      <w:r>
        <w:rPr>
          <w:lang w:val="en-US"/>
        </w:rPr>
        <w:t>Break principal;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}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}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}</w:t>
      </w:r>
    </w:p>
    <w:p w:rsidR="009E3A67" w:rsidRDefault="009E3A67" w:rsidP="00966C4A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+”:”+a+”:”+s); //el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6:5:11</w:t>
      </w:r>
    </w:p>
    <w:p w:rsidR="009E3A67" w:rsidRDefault="009E3A67" w:rsidP="00966C4A">
      <w:pPr>
        <w:rPr>
          <w:lang w:val="en-US"/>
        </w:rPr>
      </w:pPr>
      <w:r>
        <w:rPr>
          <w:lang w:val="en-US"/>
        </w:rPr>
        <w:t>}</w:t>
      </w:r>
    </w:p>
    <w:p w:rsidR="009E3A67" w:rsidRPr="00995228" w:rsidRDefault="009E3A67" w:rsidP="00966C4A">
      <w:pPr>
        <w:rPr>
          <w:lang w:val="en-US"/>
        </w:rPr>
      </w:pPr>
      <w:r>
        <w:rPr>
          <w:lang w:val="en-US"/>
        </w:rPr>
        <w:t>}</w:t>
      </w:r>
    </w:p>
    <w:p w:rsidR="0098085B" w:rsidRPr="00995228" w:rsidRDefault="0098085B" w:rsidP="0098085B">
      <w:pPr>
        <w:rPr>
          <w:lang w:val="en-US"/>
        </w:rPr>
      </w:pPr>
    </w:p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3" w:name="POO"/>
      <w:r w:rsidRPr="006E4A0F">
        <w:rPr>
          <w:color w:val="EA157A" w:themeColor="accent2"/>
        </w:rPr>
        <w:t>POO</w:t>
      </w:r>
    </w:p>
    <w:p w:rsidR="00BA692B" w:rsidRDefault="00BA692B" w:rsidP="00BA692B">
      <w:pPr>
        <w:pStyle w:val="Ttulo3"/>
      </w:pPr>
      <w:r>
        <w:t>Creación de métodos y sobrecarga</w:t>
      </w:r>
    </w:p>
    <w:p w:rsidR="004A0C82" w:rsidRPr="004A0C82" w:rsidRDefault="004A0C82" w:rsidP="004A0C82">
      <w:r>
        <w:t>Definición y estructura:</w:t>
      </w:r>
    </w:p>
    <w:p w:rsidR="009E3A67" w:rsidRDefault="004A0C82" w:rsidP="009E3A67">
      <w:r>
        <w:t>Un método es una función que realiza una tarea. Puede recibir parámetros y de volver un resultado</w:t>
      </w:r>
    </w:p>
    <w:p w:rsidR="004A0C82" w:rsidRDefault="004A0C82" w:rsidP="009E3A67">
      <w:r>
        <w:t>Estructura:</w:t>
      </w:r>
    </w:p>
    <w:p w:rsidR="004A0C82" w:rsidRDefault="004A0C82" w:rsidP="009E3A67">
      <w:proofErr w:type="gramStart"/>
      <w:r>
        <w:t xml:space="preserve">Modificador  </w:t>
      </w:r>
      <w:proofErr w:type="spellStart"/>
      <w:r>
        <w:t>tipo</w:t>
      </w:r>
      <w:proofErr w:type="gramEnd"/>
      <w:r>
        <w:t>_devolución</w:t>
      </w:r>
      <w:proofErr w:type="spellEnd"/>
      <w:r>
        <w:t xml:space="preserve">  </w:t>
      </w:r>
      <w:proofErr w:type="spellStart"/>
      <w:r>
        <w:t>nombre_metodo</w:t>
      </w:r>
      <w:proofErr w:type="spellEnd"/>
      <w:r>
        <w:t>(parámetros){</w:t>
      </w:r>
    </w:p>
    <w:p w:rsidR="004A0C82" w:rsidRDefault="004A0C82" w:rsidP="009E3A67">
      <w:r>
        <w:t>}</w:t>
      </w:r>
    </w:p>
    <w:p w:rsidR="004A0C82" w:rsidRDefault="004A0C82" w:rsidP="009E3A67">
      <w:r>
        <w:t>Ejemplo:</w:t>
      </w:r>
    </w:p>
    <w:p w:rsidR="004A0C82" w:rsidRDefault="004A0C82" w:rsidP="009E3A67">
      <w:proofErr w:type="spellStart"/>
      <w:r>
        <w:t>Public</w:t>
      </w:r>
      <w:proofErr w:type="spellEnd"/>
      <w:r>
        <w:t>(</w:t>
      </w:r>
      <w:proofErr w:type="gramStart"/>
      <w:r>
        <w:t xml:space="preserve">modificador)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tipo_devolución</w:t>
      </w:r>
      <w:proofErr w:type="spellEnd"/>
      <w:r>
        <w:t>)  sumar(</w:t>
      </w:r>
      <w:proofErr w:type="spellStart"/>
      <w:r>
        <w:t>nombre_metodo</w:t>
      </w:r>
      <w:proofErr w:type="spellEnd"/>
      <w:r>
        <w:t>) 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intb</w:t>
      </w:r>
      <w:proofErr w:type="spellEnd"/>
      <w:r>
        <w:t>) (</w:t>
      </w:r>
      <w:proofErr w:type="spellStart"/>
      <w:r>
        <w:t>parmetros</w:t>
      </w:r>
      <w:proofErr w:type="spellEnd"/>
      <w:r>
        <w:t>){</w:t>
      </w:r>
    </w:p>
    <w:p w:rsidR="004A0C82" w:rsidRDefault="004A0C82" w:rsidP="009E3A67">
      <w:proofErr w:type="spellStart"/>
      <w:r>
        <w:t>Int</w:t>
      </w:r>
      <w:proofErr w:type="spellEnd"/>
      <w:r>
        <w:t xml:space="preserve"> s=</w:t>
      </w:r>
      <w:proofErr w:type="spellStart"/>
      <w:r>
        <w:t>a+b</w:t>
      </w:r>
      <w:proofErr w:type="spellEnd"/>
      <w:r>
        <w:t>(tarea);</w:t>
      </w:r>
    </w:p>
    <w:p w:rsidR="004A0C82" w:rsidRDefault="004A0C82" w:rsidP="009E3A67">
      <w:proofErr w:type="spellStart"/>
      <w:r>
        <w:t>Return</w:t>
      </w:r>
      <w:proofErr w:type="spellEnd"/>
      <w:r>
        <w:t xml:space="preserve"> s (devolución);</w:t>
      </w:r>
    </w:p>
    <w:p w:rsidR="004A0C82" w:rsidRDefault="004A0C82" w:rsidP="009E3A67">
      <w:r>
        <w:t>}</w:t>
      </w:r>
    </w:p>
    <w:p w:rsidR="004A0C82" w:rsidRDefault="004A0C82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(los métodos que no devuelven resultado(</w:t>
      </w:r>
      <w:proofErr w:type="spellStart"/>
      <w:r>
        <w:t>void</w:t>
      </w:r>
      <w:proofErr w:type="spellEnd"/>
      <w:r>
        <w:t xml:space="preserve">)no necesitan </w:t>
      </w:r>
      <w:proofErr w:type="spellStart"/>
      <w:r>
        <w:t>return</w:t>
      </w:r>
      <w:proofErr w:type="spellEnd"/>
      <w:r>
        <w:t>) imprimir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4A0C82" w:rsidRDefault="004A0C82" w:rsidP="009E3A67">
      <w:proofErr w:type="spellStart"/>
      <w:r>
        <w:lastRenderedPageBreak/>
        <w:t>System.out.println</w:t>
      </w:r>
      <w:proofErr w:type="spellEnd"/>
      <w:r>
        <w:t>(a);</w:t>
      </w:r>
    </w:p>
    <w:p w:rsidR="004A0C82" w:rsidRDefault="004A0C82" w:rsidP="009E3A67">
      <w:r>
        <w:t>}</w:t>
      </w:r>
    </w:p>
    <w:p w:rsidR="004A0C82" w:rsidRDefault="004A0C82" w:rsidP="009E3A67">
      <w:r>
        <w:t>Llamada a método:</w:t>
      </w:r>
    </w:p>
    <w:p w:rsidR="004A0C82" w:rsidRDefault="004A0C82" w:rsidP="009E3A67">
      <w:r>
        <w:t>Los métodos se definen dentro de clases, para llamarlos se debe crear un objeto de la clase (instancia) y utilizar la sintaxis:</w:t>
      </w:r>
    </w:p>
    <w:p w:rsidR="004A0C82" w:rsidRDefault="004A0C82" w:rsidP="009E3A67">
      <w:r>
        <w:t>Objeto(instancia</w:t>
      </w:r>
      <w:proofErr w:type="gramStart"/>
      <w:r>
        <w:t>).</w:t>
      </w:r>
      <w:proofErr w:type="spellStart"/>
      <w:r>
        <w:t>metodo</w:t>
      </w:r>
      <w:proofErr w:type="spellEnd"/>
      <w:proofErr w:type="gramEnd"/>
      <w:r>
        <w:t>(argumentos);</w:t>
      </w:r>
    </w:p>
    <w:p w:rsidR="004A0C82" w:rsidRDefault="004A0C82" w:rsidP="009E3A67">
      <w:r>
        <w:t>Ejemplo:</w:t>
      </w:r>
    </w:p>
    <w:p w:rsidR="004A0C82" w:rsidRDefault="004A0C82" w:rsidP="009E3A6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{</w:t>
      </w:r>
      <w:proofErr w:type="gramEnd"/>
    </w:p>
    <w:p w:rsidR="004A0C82" w:rsidRDefault="004A0C82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sumar(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b){</w:t>
      </w:r>
    </w:p>
    <w:p w:rsidR="004A0C82" w:rsidRDefault="004A0C82" w:rsidP="009E3A67">
      <w:proofErr w:type="spellStart"/>
      <w:r>
        <w:t>Int</w:t>
      </w:r>
      <w:proofErr w:type="spellEnd"/>
      <w:r>
        <w:t xml:space="preserve"> s=</w:t>
      </w:r>
      <w:proofErr w:type="spellStart"/>
      <w:r>
        <w:t>a+b</w:t>
      </w:r>
      <w:proofErr w:type="spellEnd"/>
      <w:r>
        <w:t>;</w:t>
      </w:r>
    </w:p>
    <w:p w:rsidR="004A0C82" w:rsidRDefault="004A0C82" w:rsidP="009E3A67">
      <w:proofErr w:type="spellStart"/>
      <w:r>
        <w:t>Return</w:t>
      </w:r>
      <w:proofErr w:type="spellEnd"/>
      <w:r>
        <w:t xml:space="preserve"> s; //devolución </w:t>
      </w:r>
    </w:p>
    <w:p w:rsidR="004A0C82" w:rsidRDefault="004A0C82" w:rsidP="009E3A67"/>
    <w:p w:rsidR="004A0C82" w:rsidRDefault="004A0C82" w:rsidP="009E3A67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4A0C82" w:rsidRDefault="004A0C82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4A0C82" w:rsidRDefault="004A0C82" w:rsidP="009E3A67">
      <w:r>
        <w:t xml:space="preserve">Clac cl =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 (instancia o creación del objeto con el constructor por defecto);</w:t>
      </w:r>
    </w:p>
    <w:p w:rsidR="004A0C82" w:rsidRDefault="004A0C82" w:rsidP="009E3A67">
      <w:proofErr w:type="spellStart"/>
      <w:r>
        <w:t>Int</w:t>
      </w:r>
      <w:proofErr w:type="spellEnd"/>
      <w:r>
        <w:t xml:space="preserve"> s =</w:t>
      </w:r>
      <w:proofErr w:type="spellStart"/>
      <w:proofErr w:type="gramStart"/>
      <w:r>
        <w:t>cl.sumar</w:t>
      </w:r>
      <w:proofErr w:type="spellEnd"/>
      <w:proofErr w:type="gramEnd"/>
      <w:r>
        <w:t xml:space="preserve">(8 , 3) (los parámetros son del tipo definido en el método, y se guarda el resultado en una </w:t>
      </w:r>
      <w:proofErr w:type="spellStart"/>
      <w:r>
        <w:t>varible</w:t>
      </w:r>
      <w:proofErr w:type="spellEnd"/>
      <w:r>
        <w:t xml:space="preserve"> con el tipo definido en el método);</w:t>
      </w:r>
    </w:p>
    <w:p w:rsidR="004A0C82" w:rsidRDefault="004A0C82" w:rsidP="009E3A67">
      <w:r>
        <w:t>}</w:t>
      </w:r>
    </w:p>
    <w:p w:rsidR="004A0C82" w:rsidRDefault="0001475F" w:rsidP="009E3A67">
      <w:r>
        <w:t>Sobrecarga de métodos</w:t>
      </w:r>
    </w:p>
    <w:p w:rsidR="0001475F" w:rsidRDefault="0001475F" w:rsidP="009E3A67">
      <w:r>
        <w:t>Una clase puede contener varios métodos con el mismo nombre, pero deben diferenciarse en el número o tipo de parámetros:</w:t>
      </w:r>
    </w:p>
    <w:p w:rsidR="0001475F" w:rsidRDefault="0001475F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sumar(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b){…}</w:t>
      </w:r>
    </w:p>
    <w:p w:rsidR="0001475F" w:rsidRDefault="0001475F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sumar(</w:t>
      </w:r>
      <w:proofErr w:type="spellStart"/>
      <w:proofErr w:type="gramEnd"/>
      <w:r>
        <w:t>int</w:t>
      </w:r>
      <w:proofErr w:type="spellEnd"/>
      <w:r>
        <w:t xml:space="preserve"> a){…}</w:t>
      </w:r>
    </w:p>
    <w:p w:rsidR="0001475F" w:rsidRDefault="0001475F" w:rsidP="009E3A67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sumar(</w:t>
      </w:r>
      <w:proofErr w:type="spellStart"/>
      <w:proofErr w:type="gramEnd"/>
      <w:r>
        <w:t>long</w:t>
      </w:r>
      <w:proofErr w:type="spellEnd"/>
      <w:r>
        <w:t xml:space="preserve"> b){…}</w:t>
      </w:r>
    </w:p>
    <w:p w:rsidR="0001475F" w:rsidRDefault="0001475F" w:rsidP="009E3A67">
      <w:r>
        <w:t>El nombre de los métodos suele ser un verbo.</w:t>
      </w:r>
    </w:p>
    <w:p w:rsidR="0001475F" w:rsidRDefault="0001475F" w:rsidP="009E3A67">
      <w:proofErr w:type="gramStart"/>
      <w:r>
        <w:t>El  tipo</w:t>
      </w:r>
      <w:proofErr w:type="gramEnd"/>
      <w:r>
        <w:t xml:space="preserve"> de devolución no afecta en la sobrecarga, puede ser el mismo o diferente</w:t>
      </w:r>
    </w:p>
    <w:p w:rsidR="0001475F" w:rsidRDefault="0001475F" w:rsidP="009E3A67">
      <w:r>
        <w:t>Llamadas a métodos sobrecargados:</w:t>
      </w:r>
    </w:p>
    <w:p w:rsidR="0001475F" w:rsidRDefault="0001475F" w:rsidP="009E3A67">
      <w:r>
        <w:t>La versión del método que será llamado se determina en función de los argumentos de la llamada</w:t>
      </w:r>
    </w:p>
    <w:p w:rsidR="0001475F" w:rsidRDefault="0001475F" w:rsidP="009E3A67">
      <w:proofErr w:type="gramStart"/>
      <w:r>
        <w:lastRenderedPageBreak/>
        <w:t>Sumar(</w:t>
      </w:r>
      <w:proofErr w:type="gramEnd"/>
      <w:r>
        <w:t>3,9)……..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sumar (</w:t>
      </w:r>
      <w:proofErr w:type="spellStart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b){….}</w:t>
      </w:r>
    </w:p>
    <w:p w:rsidR="0001475F" w:rsidRDefault="0001475F" w:rsidP="009E3A67">
      <w:proofErr w:type="gramStart"/>
      <w:r>
        <w:t>Sumar(</w:t>
      </w:r>
      <w:proofErr w:type="gramEnd"/>
      <w:r>
        <w:t>10)……….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sumar(</w:t>
      </w:r>
      <w:proofErr w:type="spellStart"/>
      <w:r>
        <w:t>int</w:t>
      </w:r>
      <w:proofErr w:type="spellEnd"/>
      <w:r>
        <w:t xml:space="preserve"> a){…..}</w:t>
      </w:r>
    </w:p>
    <w:p w:rsidR="0001475F" w:rsidRDefault="0001475F" w:rsidP="009E3A67">
      <w:r>
        <w:t>Sumar(7</w:t>
      </w:r>
      <w:proofErr w:type="gramStart"/>
      <w:r>
        <w:t>L)…</w:t>
      </w:r>
      <w:proofErr w:type="gramEnd"/>
      <w:r>
        <w:t>…….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sumar(</w:t>
      </w:r>
      <w:proofErr w:type="spellStart"/>
      <w:r>
        <w:t>long</w:t>
      </w:r>
      <w:proofErr w:type="spellEnd"/>
      <w:r>
        <w:t xml:space="preserve"> b){….}</w:t>
      </w:r>
    </w:p>
    <w:p w:rsidR="0001475F" w:rsidRDefault="0001475F" w:rsidP="009E3A67">
      <w:r>
        <w:t>Si tenemos dos métodos con el mismo nombre y mismos parámetros se produce un error de compilación</w:t>
      </w:r>
    </w:p>
    <w:p w:rsidR="0001475F" w:rsidRDefault="0001475F" w:rsidP="009E3A67">
      <w:r>
        <w:t xml:space="preserve">Si tenemos dos métodos con el mismo </w:t>
      </w:r>
      <w:proofErr w:type="gramStart"/>
      <w:r>
        <w:t>nombre</w:t>
      </w:r>
      <w:proofErr w:type="gramEnd"/>
      <w:r>
        <w:t xml:space="preserve"> pero alguna de sus letras está en mayúsculas no hay error pero tampoco hay sobrecarga pues son distintos.</w:t>
      </w:r>
    </w:p>
    <w:p w:rsidR="0001475F" w:rsidRDefault="0001475F" w:rsidP="009E3A67">
      <w:r>
        <w:t xml:space="preserve">Precaución </w:t>
      </w:r>
    </w:p>
    <w:p w:rsidR="0001475F" w:rsidRDefault="0001475F" w:rsidP="009E3A67">
      <w:r>
        <w:t xml:space="preserve">Cuando hay varios métodos que se pueden ejecutar en una llamada: primero se intenta coincidencia exacta, después promoción de tipos y en último lugar </w:t>
      </w:r>
      <w:proofErr w:type="spellStart"/>
      <w:r>
        <w:t>autoboxing</w:t>
      </w:r>
      <w:proofErr w:type="spellEnd"/>
      <w:r>
        <w:t>:</w:t>
      </w:r>
    </w:p>
    <w:p w:rsidR="0001475F" w:rsidRDefault="0001475F" w:rsidP="009E3A67">
      <w:proofErr w:type="gramStart"/>
      <w:r>
        <w:t>Método(</w:t>
      </w:r>
      <w:proofErr w:type="gramEnd"/>
      <w:r>
        <w:t>4)…………..</w:t>
      </w:r>
      <w:proofErr w:type="spellStart"/>
      <w:r>
        <w:t>void</w:t>
      </w:r>
      <w:proofErr w:type="spellEnd"/>
      <w:r>
        <w:t xml:space="preserve"> método(</w:t>
      </w:r>
      <w:proofErr w:type="spellStart"/>
      <w:r>
        <w:t>int</w:t>
      </w:r>
      <w:proofErr w:type="spellEnd"/>
      <w:r>
        <w:t xml:space="preserve"> a);</w:t>
      </w:r>
    </w:p>
    <w:p w:rsidR="0001475F" w:rsidRDefault="0001475F" w:rsidP="009E3A67">
      <w:r>
        <w:tab/>
      </w:r>
      <w:r>
        <w:tab/>
        <w:t xml:space="preserve">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método(</w:t>
      </w:r>
      <w:proofErr w:type="spellStart"/>
      <w:proofErr w:type="gramEnd"/>
      <w:r>
        <w:t>Integer</w:t>
      </w:r>
      <w:proofErr w:type="spellEnd"/>
      <w:r>
        <w:t xml:space="preserve"> e);</w:t>
      </w:r>
    </w:p>
    <w:p w:rsidR="0001475F" w:rsidRDefault="0001475F" w:rsidP="009E3A67">
      <w:proofErr w:type="gramStart"/>
      <w:r>
        <w:t>Método(</w:t>
      </w:r>
      <w:proofErr w:type="gramEnd"/>
      <w:r>
        <w:t>4)…………..</w:t>
      </w:r>
      <w:proofErr w:type="spellStart"/>
      <w:r>
        <w:t>void</w:t>
      </w:r>
      <w:proofErr w:type="spellEnd"/>
      <w:r>
        <w:t xml:space="preserve"> método(</w:t>
      </w:r>
      <w:proofErr w:type="spellStart"/>
      <w:r>
        <w:t>long</w:t>
      </w:r>
      <w:proofErr w:type="spellEnd"/>
      <w:r>
        <w:t xml:space="preserve"> a);</w:t>
      </w:r>
    </w:p>
    <w:p w:rsidR="0001475F" w:rsidRDefault="0001475F" w:rsidP="009E3A67">
      <w:r>
        <w:tab/>
        <w:t xml:space="preserve">   </w:t>
      </w:r>
      <w:r w:rsidR="00F55227">
        <w:t xml:space="preserve">         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método(</w:t>
      </w:r>
      <w:proofErr w:type="spellStart"/>
      <w:proofErr w:type="gramEnd"/>
      <w:r>
        <w:t>Iteger</w:t>
      </w:r>
      <w:proofErr w:type="spellEnd"/>
      <w:r>
        <w:t xml:space="preserve"> e);</w:t>
      </w:r>
    </w:p>
    <w:p w:rsidR="0001475F" w:rsidRDefault="0001475F" w:rsidP="009E3A67">
      <w:proofErr w:type="gramStart"/>
      <w:r>
        <w:t>Método(</w:t>
      </w:r>
      <w:proofErr w:type="gramEnd"/>
      <w:r>
        <w:t>4)</w:t>
      </w:r>
      <w:r w:rsidR="00F55227">
        <w:t>……………</w:t>
      </w:r>
      <w:proofErr w:type="spellStart"/>
      <w:r w:rsidR="00F55227">
        <w:t>void</w:t>
      </w:r>
      <w:proofErr w:type="spellEnd"/>
      <w:r w:rsidR="00F55227">
        <w:t xml:space="preserve"> método(Long a);</w:t>
      </w:r>
    </w:p>
    <w:p w:rsidR="00F55227" w:rsidRDefault="00F55227" w:rsidP="009E3A67">
      <w:r>
        <w:tab/>
      </w:r>
      <w:r>
        <w:tab/>
        <w:t xml:space="preserve">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método(</w:t>
      </w:r>
      <w:proofErr w:type="spellStart"/>
      <w:proofErr w:type="gramEnd"/>
      <w:r>
        <w:t>integer</w:t>
      </w:r>
      <w:proofErr w:type="spellEnd"/>
      <w:r>
        <w:t xml:space="preserve"> e);</w:t>
      </w:r>
    </w:p>
    <w:p w:rsidR="00F55227" w:rsidRPr="009E3A67" w:rsidRDefault="00F55227" w:rsidP="009E3A67"/>
    <w:p w:rsidR="0098085B" w:rsidRDefault="0098085B" w:rsidP="0098085B"/>
    <w:p w:rsidR="00BA692B" w:rsidRDefault="00BA692B" w:rsidP="00BA692B">
      <w:pPr>
        <w:pStyle w:val="Ttulo3"/>
      </w:pPr>
      <w:r>
        <w:t>Paso de parámetros</w:t>
      </w:r>
    </w:p>
    <w:p w:rsidR="0098085B" w:rsidRDefault="00F55227" w:rsidP="0098085B">
      <w:r>
        <w:t>Paso de tipos primitivos:</w:t>
      </w:r>
    </w:p>
    <w:p w:rsidR="00F55227" w:rsidRDefault="00F55227" w:rsidP="0098085B">
      <w:r>
        <w:t>Al pasar un tipo primitivo a un método, estamos pasando una copia del dato.</w:t>
      </w:r>
    </w:p>
    <w:p w:rsidR="00F55227" w:rsidRDefault="00F55227" w:rsidP="0098085B">
      <w:r>
        <w:t>Si el método modifica su copia, no afecta al original</w:t>
      </w:r>
    </w:p>
    <w:p w:rsidR="00F55227" w:rsidRDefault="00F55227" w:rsidP="0098085B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F55227" w:rsidRDefault="00F55227" w:rsidP="0098085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F55227" w:rsidRDefault="00F55227" w:rsidP="0098085B">
      <w:proofErr w:type="spellStart"/>
      <w:r>
        <w:t>Calc</w:t>
      </w:r>
      <w:proofErr w:type="spellEnd"/>
      <w:r>
        <w:t xml:space="preserve"> cl =new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);</w:t>
      </w:r>
    </w:p>
    <w:p w:rsidR="00F55227" w:rsidRDefault="00F55227" w:rsidP="0098085B">
      <w:proofErr w:type="spellStart"/>
      <w:r>
        <w:t>Int</w:t>
      </w:r>
      <w:proofErr w:type="spellEnd"/>
      <w:r>
        <w:t xml:space="preserve"> n=5;</w:t>
      </w:r>
    </w:p>
    <w:p w:rsidR="00F55227" w:rsidRDefault="00F55227" w:rsidP="0098085B">
      <w:proofErr w:type="spellStart"/>
      <w:r>
        <w:t>Cl.modif</w:t>
      </w:r>
      <w:proofErr w:type="spellEnd"/>
      <w:r>
        <w:t>(n);</w:t>
      </w:r>
    </w:p>
    <w:p w:rsidR="00F55227" w:rsidRDefault="00F55227" w:rsidP="0098085B">
      <w:proofErr w:type="spellStart"/>
      <w:r>
        <w:t>System.out.println</w:t>
      </w:r>
      <w:proofErr w:type="spellEnd"/>
      <w:r>
        <w:t>(n); //devuelve 5</w:t>
      </w:r>
    </w:p>
    <w:p w:rsidR="00F55227" w:rsidRDefault="00F55227" w:rsidP="0098085B">
      <w:r>
        <w:t>}</w:t>
      </w:r>
    </w:p>
    <w:p w:rsidR="00F55227" w:rsidRDefault="00F55227" w:rsidP="0098085B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{</w:t>
      </w:r>
      <w:proofErr w:type="gramEnd"/>
    </w:p>
    <w:p w:rsidR="00F55227" w:rsidRDefault="00F55227" w:rsidP="0098085B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F55227" w:rsidRDefault="00F55227" w:rsidP="0098085B">
      <w:r>
        <w:t>A=a+3;}</w:t>
      </w:r>
    </w:p>
    <w:p w:rsidR="00F55227" w:rsidRDefault="00F55227" w:rsidP="0098085B">
      <w:r>
        <w:t>}</w:t>
      </w:r>
    </w:p>
    <w:p w:rsidR="00F55227" w:rsidRDefault="00F55227" w:rsidP="0098085B">
      <w:r>
        <w:t>}</w:t>
      </w:r>
    </w:p>
    <w:p w:rsidR="00F55227" w:rsidRDefault="00F55227" w:rsidP="0098085B">
      <w:r>
        <w:t>N=5  -------</w:t>
      </w:r>
      <w:r>
        <w:sym w:font="Wingdings" w:char="F0E0"/>
      </w:r>
      <w:r>
        <w:t>a=5 (se recibe una copia del dato en a)// n=5--------</w:t>
      </w:r>
      <w:r>
        <w:sym w:font="Wingdings" w:char="F0E0"/>
      </w:r>
      <w:r>
        <w:t>a=8(después del método se modifica a pero se imprime n) si imprimiéramos a seria 8)</w:t>
      </w:r>
    </w:p>
    <w:p w:rsidR="00F55227" w:rsidRDefault="00F55227" w:rsidP="0098085B">
      <w:r>
        <w:t>Paso de tipos objeto</w:t>
      </w:r>
    </w:p>
    <w:p w:rsidR="00F55227" w:rsidRDefault="00F55227" w:rsidP="0098085B">
      <w:r>
        <w:t>Al pasar un tipo objeto a un método, estamos pasando una copia de la referencia al objeto</w:t>
      </w:r>
    </w:p>
    <w:p w:rsidR="00F55227" w:rsidRDefault="00F55227" w:rsidP="0098085B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F55227" w:rsidRDefault="00BC6415" w:rsidP="0098085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BC6415" w:rsidRDefault="00BC6415" w:rsidP="0098085B">
      <w:proofErr w:type="spellStart"/>
      <w:r>
        <w:t>Calc</w:t>
      </w:r>
      <w:proofErr w:type="spellEnd"/>
      <w:r>
        <w:t xml:space="preserve"> cl =new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);</w:t>
      </w:r>
    </w:p>
    <w:p w:rsidR="00BC6415" w:rsidRDefault="00BC6415" w:rsidP="0098085B">
      <w:proofErr w:type="spellStart"/>
      <w:r>
        <w:t>StringBuider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StringBuilder</w:t>
      </w:r>
      <w:proofErr w:type="spellEnd"/>
      <w:r>
        <w:t>(“</w:t>
      </w:r>
      <w:proofErr w:type="spellStart"/>
      <w:r>
        <w:t>hello</w:t>
      </w:r>
      <w:proofErr w:type="spellEnd"/>
      <w:r>
        <w:t>”);</w:t>
      </w:r>
    </w:p>
    <w:p w:rsidR="00BC6415" w:rsidRDefault="00BC6415" w:rsidP="0098085B">
      <w:proofErr w:type="spellStart"/>
      <w:r>
        <w:t>cl.modif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:rsidR="00BC6415" w:rsidRDefault="00BC6415" w:rsidP="0098085B">
      <w:proofErr w:type="spellStart"/>
      <w:proofErr w:type="gramStart"/>
      <w:r>
        <w:t>system.out.println</w:t>
      </w:r>
      <w:proofErr w:type="spellEnd"/>
      <w:proofErr w:type="gramEnd"/>
      <w:r>
        <w:t>(</w:t>
      </w:r>
      <w:proofErr w:type="spellStart"/>
      <w:r>
        <w:t>sb.toString</w:t>
      </w:r>
      <w:proofErr w:type="spellEnd"/>
      <w:r>
        <w:t>()); //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bye</w:t>
      </w:r>
      <w:proofErr w:type="spellEnd"/>
    </w:p>
    <w:p w:rsidR="00BC6415" w:rsidRDefault="00BC6415" w:rsidP="0098085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{</w:t>
      </w:r>
      <w:proofErr w:type="gramEnd"/>
    </w:p>
    <w:p w:rsidR="00BC6415" w:rsidRDefault="00BC6415" w:rsidP="0098085B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</w:t>
      </w:r>
      <w:proofErr w:type="spellEnd"/>
      <w:r>
        <w:t>(</w:t>
      </w:r>
      <w:proofErr w:type="spellStart"/>
      <w:proofErr w:type="gramEnd"/>
      <w:r>
        <w:t>StringBuilder</w:t>
      </w:r>
      <w:proofErr w:type="spellEnd"/>
      <w:r>
        <w:t xml:space="preserve"> d){</w:t>
      </w:r>
    </w:p>
    <w:p w:rsidR="00BC6415" w:rsidRDefault="00BC6415" w:rsidP="0098085B"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 xml:space="preserve">“ </w:t>
      </w:r>
      <w:proofErr w:type="spellStart"/>
      <w:r>
        <w:t>bye</w:t>
      </w:r>
      <w:proofErr w:type="spellEnd"/>
      <w:r>
        <w:t>”);</w:t>
      </w:r>
    </w:p>
    <w:p w:rsidR="00BC6415" w:rsidRDefault="00BC6415" w:rsidP="0098085B">
      <w:r>
        <w:t>}</w:t>
      </w:r>
    </w:p>
    <w:p w:rsidR="00BC6415" w:rsidRDefault="00BC6415" w:rsidP="0098085B">
      <w:r>
        <w:t>}</w:t>
      </w:r>
    </w:p>
    <w:p w:rsidR="00BC6415" w:rsidRDefault="00BC6415" w:rsidP="0098085B">
      <w:r>
        <w:t xml:space="preserve">Las variables </w:t>
      </w:r>
      <w:proofErr w:type="spellStart"/>
      <w:r>
        <w:t>sb</w:t>
      </w:r>
      <w:proofErr w:type="spellEnd"/>
      <w:r>
        <w:t xml:space="preserve"> y d apuntan al mismo objeto porque son de tipo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si cambiamos </w:t>
      </w:r>
      <w:proofErr w:type="spellStart"/>
      <w:r w:rsidR="00923F2B">
        <w:t>StringBuilder</w:t>
      </w:r>
      <w:proofErr w:type="spellEnd"/>
      <w:r w:rsidR="00923F2B">
        <w:t xml:space="preserve"> por </w:t>
      </w:r>
      <w:proofErr w:type="spellStart"/>
      <w:r w:rsidR="00923F2B">
        <w:t>String</w:t>
      </w:r>
      <w:proofErr w:type="spellEnd"/>
      <w:r w:rsidR="00923F2B">
        <w:t xml:space="preserve"> no serí</w:t>
      </w:r>
      <w:r>
        <w:t xml:space="preserve">a igual porque son inmutables; aunque inicialmente apuntan al mismo </w:t>
      </w:r>
      <w:proofErr w:type="spellStart"/>
      <w:proofErr w:type="gramStart"/>
      <w:r>
        <w:t>objeto;tras</w:t>
      </w:r>
      <w:proofErr w:type="spellEnd"/>
      <w:proofErr w:type="gramEnd"/>
      <w:r>
        <w:t xml:space="preserve"> la concatenación </w:t>
      </w:r>
      <w:r w:rsidR="00923F2B">
        <w:t>s</w:t>
      </w:r>
      <w:r>
        <w:t xml:space="preserve">e genera un nuevo objeto </w:t>
      </w:r>
      <w:proofErr w:type="spellStart"/>
      <w:r>
        <w:t>String</w:t>
      </w:r>
      <w:proofErr w:type="spellEnd"/>
      <w:r>
        <w:t xml:space="preserve"> al que apunta la variable parámetro; </w:t>
      </w:r>
      <w:proofErr w:type="spellStart"/>
      <w:r>
        <w:t>sb</w:t>
      </w:r>
      <w:proofErr w:type="spellEnd"/>
      <w:r>
        <w:t>=</w:t>
      </w:r>
      <w:r w:rsidR="00923F2B">
        <w:t>”</w:t>
      </w:r>
      <w:proofErr w:type="spellStart"/>
      <w:r>
        <w:t>hello</w:t>
      </w:r>
      <w:proofErr w:type="spellEnd"/>
      <w:r w:rsidR="00923F2B">
        <w:t>”</w:t>
      </w:r>
      <w:r>
        <w:t xml:space="preserve">  y d=</w:t>
      </w:r>
      <w:r w:rsidR="00923F2B"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bye</w:t>
      </w:r>
      <w:proofErr w:type="spellEnd"/>
      <w:r w:rsidR="00923F2B">
        <w:t>”.</w:t>
      </w:r>
    </w:p>
    <w:p w:rsidR="00F55227" w:rsidRDefault="00F55227" w:rsidP="0098085B"/>
    <w:p w:rsidR="00BA692B" w:rsidRDefault="00BA692B" w:rsidP="00BA692B">
      <w:pPr>
        <w:pStyle w:val="Ttulo3"/>
      </w:pPr>
      <w:r>
        <w:t>Miembros estáticos</w:t>
      </w:r>
    </w:p>
    <w:p w:rsidR="00923F2B" w:rsidRDefault="00923F2B" w:rsidP="00923F2B">
      <w:r>
        <w:t>Métodos estáticos</w:t>
      </w:r>
    </w:p>
    <w:p w:rsidR="00923F2B" w:rsidRDefault="00923F2B" w:rsidP="00923F2B">
      <w:r>
        <w:t xml:space="preserve">Son métodos que no están asociados a ningún objeto(instancia) </w:t>
      </w:r>
      <w:r w:rsidRPr="00054EE2">
        <w:rPr>
          <w:u w:val="single"/>
        </w:rPr>
        <w:t xml:space="preserve">particular </w:t>
      </w:r>
      <w:r>
        <w:t>de la clase</w:t>
      </w:r>
    </w:p>
    <w:p w:rsidR="00923F2B" w:rsidRDefault="00923F2B" w:rsidP="00923F2B">
      <w:r>
        <w:t>Se declaran con la palabra “</w:t>
      </w:r>
      <w:proofErr w:type="spellStart"/>
      <w:r>
        <w:t>static</w:t>
      </w:r>
      <w:proofErr w:type="spellEnd"/>
      <w:r>
        <w:t>”:</w:t>
      </w:r>
    </w:p>
    <w:p w:rsidR="00923F2B" w:rsidRDefault="00923F2B" w:rsidP="00923F2B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{</w:t>
      </w:r>
      <w:proofErr w:type="gramEnd"/>
      <w:r>
        <w:tab/>
      </w:r>
    </w:p>
    <w:p w:rsidR="00923F2B" w:rsidRDefault="00923F2B" w:rsidP="00923F2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cuadrado(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923F2B" w:rsidRDefault="00923F2B" w:rsidP="00923F2B">
      <w:r>
        <w:tab/>
      </w:r>
      <w:proofErr w:type="spellStart"/>
      <w:r>
        <w:t>Return</w:t>
      </w:r>
      <w:proofErr w:type="spellEnd"/>
      <w:r>
        <w:t xml:space="preserve"> a*a;</w:t>
      </w:r>
    </w:p>
    <w:p w:rsidR="00923F2B" w:rsidRDefault="00923F2B" w:rsidP="00923F2B">
      <w:pPr>
        <w:ind w:firstLine="720"/>
      </w:pPr>
      <w:r>
        <w:t>}</w:t>
      </w:r>
    </w:p>
    <w:p w:rsidR="00054EE2" w:rsidRDefault="00054EE2" w:rsidP="00054EE2">
      <w:r>
        <w:t>}</w:t>
      </w:r>
    </w:p>
    <w:p w:rsidR="00054EE2" w:rsidRDefault="00054EE2" w:rsidP="00054EE2">
      <w:r>
        <w:t>No es necesario crear un objeto para llamar a estos métodos, se utiliza el nombre de la clase:</w:t>
      </w:r>
    </w:p>
    <w:p w:rsidR="00054EE2" w:rsidRDefault="00054EE2" w:rsidP="00054EE2">
      <w:proofErr w:type="spellStart"/>
      <w:r>
        <w:t>Int</w:t>
      </w:r>
      <w:proofErr w:type="spellEnd"/>
      <w:r>
        <w:t xml:space="preserve"> r =</w:t>
      </w:r>
      <w:proofErr w:type="spellStart"/>
      <w:r>
        <w:t>Calc.cuadrado</w:t>
      </w:r>
      <w:proofErr w:type="spellEnd"/>
      <w:r>
        <w:t>(</w:t>
      </w:r>
      <w:proofErr w:type="gramStart"/>
      <w:r>
        <w:t>4)(</w:t>
      </w:r>
      <w:proofErr w:type="gramEnd"/>
      <w:r>
        <w:t>el resultado del método se guarda en la variable r)</w:t>
      </w:r>
    </w:p>
    <w:p w:rsidR="00054EE2" w:rsidRDefault="00054EE2" w:rsidP="00054EE2">
      <w:r>
        <w:t>Aunque es la forma habitual de usarlos, también se les puede llamar con cualquier instancia de la clase.</w:t>
      </w:r>
    </w:p>
    <w:p w:rsidR="00923F2B" w:rsidRDefault="00054EE2" w:rsidP="00923F2B">
      <w:proofErr w:type="spellStart"/>
      <w:r>
        <w:t>Cosideraciones</w:t>
      </w:r>
      <w:proofErr w:type="spellEnd"/>
      <w:r>
        <w:t xml:space="preserve"> métodos estáticos.</w:t>
      </w:r>
    </w:p>
    <w:p w:rsidR="00054EE2" w:rsidRDefault="00054EE2" w:rsidP="00923F2B">
      <w:r>
        <w:t xml:space="preserve">Solo pueden llamar a otros miembros de su misma clase que también sean </w:t>
      </w:r>
      <w:proofErr w:type="spellStart"/>
      <w:r>
        <w:t>static</w:t>
      </w:r>
      <w:proofErr w:type="spellEnd"/>
    </w:p>
    <w:p w:rsidR="00054EE2" w:rsidRDefault="00054EE2" w:rsidP="00923F2B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054EE2" w:rsidRDefault="00054EE2" w:rsidP="00923F2B">
      <w:proofErr w:type="spellStart"/>
      <w:r>
        <w:t>Int</w:t>
      </w:r>
      <w:proofErr w:type="spellEnd"/>
      <w:r>
        <w:t xml:space="preserve"> a=2;</w:t>
      </w:r>
    </w:p>
    <w:p w:rsidR="00054EE2" w:rsidRDefault="00054EE2" w:rsidP="00923F2B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b=5;</w:t>
      </w:r>
    </w:p>
    <w:p w:rsidR="00054EE2" w:rsidRDefault="00054EE2" w:rsidP="00923F2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método(</w:t>
      </w:r>
      <w:proofErr w:type="gramEnd"/>
      <w:r>
        <w:t>){</w:t>
      </w:r>
    </w:p>
    <w:p w:rsidR="00054EE2" w:rsidRDefault="00054EE2" w:rsidP="00923F2B">
      <w:proofErr w:type="spellStart"/>
      <w:r>
        <w:t>Int</w:t>
      </w:r>
      <w:proofErr w:type="spellEnd"/>
      <w:r>
        <w:t xml:space="preserve"> c=a*3; //error de compilación</w:t>
      </w:r>
    </w:p>
    <w:p w:rsidR="00054EE2" w:rsidRDefault="00054EE2" w:rsidP="00923F2B">
      <w:proofErr w:type="spellStart"/>
      <w:r>
        <w:t>Int</w:t>
      </w:r>
      <w:proofErr w:type="spellEnd"/>
      <w:r>
        <w:t xml:space="preserve"> n=b+1; //ok</w:t>
      </w:r>
    </w:p>
    <w:p w:rsidR="00054EE2" w:rsidRDefault="00054EE2" w:rsidP="00923F2B">
      <w:r>
        <w:t>Imprime(n); //ok</w:t>
      </w:r>
    </w:p>
    <w:p w:rsidR="00054EE2" w:rsidRDefault="00054EE2" w:rsidP="00923F2B">
      <w:r>
        <w:t>}</w:t>
      </w:r>
    </w:p>
    <w:p w:rsidR="00054EE2" w:rsidRDefault="00054EE2" w:rsidP="00923F2B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imprime(</w:t>
      </w:r>
      <w:proofErr w:type="spellStart"/>
      <w:proofErr w:type="gramEnd"/>
      <w:r>
        <w:t>int</w:t>
      </w:r>
      <w:proofErr w:type="spellEnd"/>
      <w:r>
        <w:t xml:space="preserve"> s){</w:t>
      </w:r>
    </w:p>
    <w:p w:rsidR="00054EE2" w:rsidRDefault="00054EE2" w:rsidP="00923F2B">
      <w:proofErr w:type="spellStart"/>
      <w:r>
        <w:t>System.out.printl</w:t>
      </w:r>
      <w:proofErr w:type="spellEnd"/>
      <w:r>
        <w:t>(s);</w:t>
      </w:r>
    </w:p>
    <w:p w:rsidR="00054EE2" w:rsidRDefault="00054EE2" w:rsidP="00923F2B">
      <w:r>
        <w:t>}</w:t>
      </w:r>
    </w:p>
    <w:p w:rsidR="00054EE2" w:rsidRDefault="00054EE2" w:rsidP="00923F2B">
      <w:r>
        <w:t>No se puede usar en su interior ni “</w:t>
      </w:r>
      <w:proofErr w:type="spellStart"/>
      <w:r>
        <w:t>this</w:t>
      </w:r>
      <w:proofErr w:type="spellEnd"/>
      <w:r>
        <w:t>” ni “</w:t>
      </w:r>
      <w:proofErr w:type="spellStart"/>
      <w:r>
        <w:t>super</w:t>
      </w:r>
      <w:proofErr w:type="spellEnd"/>
      <w:r>
        <w:t>”</w:t>
      </w:r>
    </w:p>
    <w:p w:rsidR="00054EE2" w:rsidRDefault="00054EE2" w:rsidP="00923F2B">
      <w:r>
        <w:t xml:space="preserve">Atributos </w:t>
      </w:r>
      <w:proofErr w:type="gramStart"/>
      <w:r>
        <w:t>estáticos(</w:t>
      </w:r>
      <w:proofErr w:type="gramEnd"/>
      <w:r>
        <w:t>variables estáticas):</w:t>
      </w:r>
    </w:p>
    <w:p w:rsidR="00054EE2" w:rsidRDefault="00054EE2" w:rsidP="00923F2B">
      <w:r>
        <w:t>Son compatibles por todos los objetos de la clase.</w:t>
      </w:r>
    </w:p>
    <w:p w:rsidR="00054EE2" w:rsidRDefault="00054EE2" w:rsidP="00923F2B">
      <w:r>
        <w:t>Se definen con la palabra “</w:t>
      </w:r>
      <w:proofErr w:type="spellStart"/>
      <w:r>
        <w:t>static</w:t>
      </w:r>
      <w:proofErr w:type="spellEnd"/>
      <w:r>
        <w:t>”</w:t>
      </w:r>
    </w:p>
    <w:p w:rsidR="00054EE2" w:rsidRDefault="00054EE2" w:rsidP="00923F2B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054EE2" w:rsidRDefault="00054EE2" w:rsidP="00923F2B">
      <w:proofErr w:type="spellStart"/>
      <w:r>
        <w:lastRenderedPageBreak/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n=0;</w:t>
      </w:r>
    </w:p>
    <w:p w:rsidR="00054EE2" w:rsidRDefault="00054EE2" w:rsidP="00923F2B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){</w:t>
      </w:r>
    </w:p>
    <w:p w:rsidR="00054EE2" w:rsidRDefault="000A4338" w:rsidP="00923F2B">
      <w:r>
        <w:t>N++</w:t>
      </w:r>
      <w:r w:rsidR="00054EE2">
        <w:t>;</w:t>
      </w:r>
    </w:p>
    <w:p w:rsidR="00054EE2" w:rsidRDefault="00054EE2" w:rsidP="00923F2B">
      <w:r>
        <w:tab/>
        <w:t>}</w:t>
      </w:r>
    </w:p>
    <w:p w:rsidR="00054EE2" w:rsidRDefault="00054EE2" w:rsidP="00923F2B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){</w:t>
      </w:r>
    </w:p>
    <w:p w:rsidR="00054EE2" w:rsidRDefault="00054EE2" w:rsidP="00923F2B">
      <w:proofErr w:type="spellStart"/>
      <w:r>
        <w:t>Return</w:t>
      </w:r>
      <w:proofErr w:type="spellEnd"/>
      <w:r>
        <w:t xml:space="preserve"> n;</w:t>
      </w:r>
    </w:p>
    <w:p w:rsidR="00054EE2" w:rsidRDefault="00054EE2" w:rsidP="00923F2B">
      <w:r>
        <w:t>}</w:t>
      </w:r>
    </w:p>
    <w:p w:rsidR="00054EE2" w:rsidRDefault="00054EE2" w:rsidP="00923F2B">
      <w:proofErr w:type="spellStart"/>
      <w:r>
        <w:t>Class</w:t>
      </w:r>
      <w:proofErr w:type="spellEnd"/>
      <w:r>
        <w:t xml:space="preserve"> </w:t>
      </w:r>
      <w:proofErr w:type="gramStart"/>
      <w:r>
        <w:t>Prueba{</w:t>
      </w:r>
      <w:proofErr w:type="gramEnd"/>
    </w:p>
    <w:p w:rsidR="00054EE2" w:rsidRDefault="000A4338" w:rsidP="00923F2B">
      <w:proofErr w:type="spellStart"/>
      <w:r>
        <w:t>P</w:t>
      </w:r>
      <w:r w:rsidR="00054EE2">
        <w:t>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[]</w:t>
      </w:r>
      <w:proofErr w:type="spellStart"/>
      <w:proofErr w:type="gramStart"/>
      <w:r>
        <w:t>arg</w:t>
      </w:r>
      <w:proofErr w:type="spellEnd"/>
      <w:r>
        <w:t>){</w:t>
      </w:r>
      <w:proofErr w:type="gramEnd"/>
    </w:p>
    <w:p w:rsidR="000A4338" w:rsidRDefault="000A4338" w:rsidP="00923F2B">
      <w:r>
        <w:t xml:space="preserve">Test t1=new </w:t>
      </w:r>
      <w:proofErr w:type="gramStart"/>
      <w:r>
        <w:t>Test(</w:t>
      </w:r>
      <w:proofErr w:type="gramEnd"/>
      <w:r>
        <w:t>);</w:t>
      </w:r>
    </w:p>
    <w:p w:rsidR="000A4338" w:rsidRDefault="000A4338" w:rsidP="00923F2B">
      <w:proofErr w:type="gramStart"/>
      <w:r>
        <w:t>T1.inc(</w:t>
      </w:r>
      <w:proofErr w:type="gramEnd"/>
      <w:r>
        <w:t>); // n=1</w:t>
      </w:r>
    </w:p>
    <w:p w:rsidR="000A4338" w:rsidRDefault="000A4338" w:rsidP="00923F2B">
      <w:r>
        <w:t xml:space="preserve">Test t2=new </w:t>
      </w:r>
      <w:proofErr w:type="gramStart"/>
      <w:r>
        <w:t>Test(</w:t>
      </w:r>
      <w:proofErr w:type="gramEnd"/>
      <w:r>
        <w:t>);</w:t>
      </w:r>
    </w:p>
    <w:p w:rsidR="000A4338" w:rsidRDefault="000A4338" w:rsidP="00923F2B">
      <w:proofErr w:type="gramStart"/>
      <w:r>
        <w:t>T2.inc(</w:t>
      </w:r>
      <w:proofErr w:type="gramEnd"/>
      <w:r>
        <w:t>);  //n=2</w:t>
      </w:r>
    </w:p>
    <w:p w:rsidR="000A4338" w:rsidRDefault="000A4338" w:rsidP="00923F2B">
      <w:proofErr w:type="spellStart"/>
      <w:r>
        <w:t>System.out.println</w:t>
      </w:r>
      <w:proofErr w:type="spellEnd"/>
      <w:r>
        <w:t>(t</w:t>
      </w:r>
      <w:proofErr w:type="gramStart"/>
      <w:r>
        <w:t>1.getN</w:t>
      </w:r>
      <w:proofErr w:type="gramEnd"/>
      <w:r>
        <w:t>()); //devuelve 2</w:t>
      </w:r>
    </w:p>
    <w:p w:rsidR="000A4338" w:rsidRDefault="000A4338" w:rsidP="00923F2B">
      <w:proofErr w:type="spellStart"/>
      <w:r>
        <w:t>System.out.println</w:t>
      </w:r>
      <w:proofErr w:type="spellEnd"/>
      <w:r>
        <w:t>(t</w:t>
      </w:r>
      <w:proofErr w:type="gramStart"/>
      <w:r>
        <w:t>2</w:t>
      </w:r>
      <w:r w:rsidRPr="000A4338">
        <w:t>.getN</w:t>
      </w:r>
      <w:proofErr w:type="gramEnd"/>
      <w:r w:rsidRPr="000A4338">
        <w:t>()); //devuelve 2</w:t>
      </w:r>
    </w:p>
    <w:p w:rsidR="000A4338" w:rsidRDefault="000A4338" w:rsidP="00923F2B"/>
    <w:p w:rsidR="000A4338" w:rsidRDefault="000A4338" w:rsidP="00923F2B">
      <w:r>
        <w:t>Bloques estáticos:</w:t>
      </w:r>
    </w:p>
    <w:p w:rsidR="000A4338" w:rsidRDefault="000A4338" w:rsidP="00923F2B">
      <w:r>
        <w:t>Se ejecutan una vez durante la vida de una clase.</w:t>
      </w:r>
    </w:p>
    <w:p w:rsidR="000A4338" w:rsidRDefault="000A4338" w:rsidP="00923F2B">
      <w:r>
        <w:t>Solo pueden acceder a otros miembros estáticos:</w:t>
      </w:r>
    </w:p>
    <w:p w:rsidR="000A4338" w:rsidRDefault="000A4338" w:rsidP="00923F2B">
      <w:proofErr w:type="spellStart"/>
      <w:r>
        <w:t>Class</w:t>
      </w:r>
      <w:proofErr w:type="spellEnd"/>
      <w:r>
        <w:t xml:space="preserve"> </w:t>
      </w:r>
      <w:proofErr w:type="gramStart"/>
      <w:r>
        <w:t>Test{</w:t>
      </w:r>
      <w:proofErr w:type="gramEnd"/>
    </w:p>
    <w:p w:rsidR="000A4338" w:rsidRDefault="000A4338" w:rsidP="00923F2B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n=0;</w:t>
      </w:r>
    </w:p>
    <w:p w:rsidR="000A4338" w:rsidRDefault="000A4338" w:rsidP="00923F2B">
      <w:proofErr w:type="spellStart"/>
      <w:proofErr w:type="gramStart"/>
      <w:r>
        <w:t>Static</w:t>
      </w:r>
      <w:proofErr w:type="spellEnd"/>
      <w:r>
        <w:t>{</w:t>
      </w:r>
      <w:proofErr w:type="gramEnd"/>
    </w:p>
    <w:p w:rsidR="000A4338" w:rsidRDefault="000A4338" w:rsidP="00923F2B">
      <w:r>
        <w:t>N++;</w:t>
      </w:r>
    </w:p>
    <w:p w:rsidR="000A4338" w:rsidRDefault="000A4338" w:rsidP="00923F2B">
      <w:r>
        <w:tab/>
        <w:t>}</w:t>
      </w:r>
    </w:p>
    <w:p w:rsidR="000A4338" w:rsidRDefault="000A4338" w:rsidP="00923F2B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){</w:t>
      </w:r>
    </w:p>
    <w:p w:rsidR="000A4338" w:rsidRDefault="000A4338" w:rsidP="00923F2B">
      <w:proofErr w:type="spellStart"/>
      <w:r>
        <w:t>Return</w:t>
      </w:r>
      <w:proofErr w:type="spellEnd"/>
      <w:r>
        <w:t xml:space="preserve"> n;</w:t>
      </w:r>
    </w:p>
    <w:p w:rsidR="000A4338" w:rsidRDefault="000A4338" w:rsidP="00923F2B">
      <w:r>
        <w:t>}</w:t>
      </w:r>
    </w:p>
    <w:p w:rsidR="00026BFA" w:rsidRDefault="00026BFA" w:rsidP="00923F2B">
      <w:proofErr w:type="spellStart"/>
      <w:r>
        <w:t>Class</w:t>
      </w:r>
      <w:proofErr w:type="spellEnd"/>
      <w:r>
        <w:t xml:space="preserve"> </w:t>
      </w:r>
      <w:proofErr w:type="gramStart"/>
      <w:r>
        <w:t>Prueba{</w:t>
      </w:r>
      <w:proofErr w:type="gramEnd"/>
    </w:p>
    <w:p w:rsidR="00026BFA" w:rsidRDefault="00026BFA" w:rsidP="00923F2B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026BFA" w:rsidRDefault="00026BFA" w:rsidP="00923F2B">
      <w:r>
        <w:t xml:space="preserve">Test t1 = new </w:t>
      </w:r>
      <w:proofErr w:type="gramStart"/>
      <w:r>
        <w:t>Test(</w:t>
      </w:r>
      <w:proofErr w:type="gramEnd"/>
      <w:r>
        <w:t>);</w:t>
      </w:r>
    </w:p>
    <w:p w:rsidR="00026BFA" w:rsidRDefault="00026BFA" w:rsidP="00923F2B">
      <w:r>
        <w:t xml:space="preserve">Test t2= new </w:t>
      </w:r>
      <w:proofErr w:type="gramStart"/>
      <w:r>
        <w:t>Test(</w:t>
      </w:r>
      <w:proofErr w:type="gramEnd"/>
      <w:r>
        <w:t>);</w:t>
      </w:r>
    </w:p>
    <w:p w:rsidR="00026BFA" w:rsidRDefault="00026BFA" w:rsidP="00923F2B">
      <w:proofErr w:type="spellStart"/>
      <w:r>
        <w:t>System.out.println</w:t>
      </w:r>
      <w:proofErr w:type="spellEnd"/>
      <w:r>
        <w:t>(t</w:t>
      </w:r>
      <w:proofErr w:type="gramStart"/>
      <w:r>
        <w:t>1.getN</w:t>
      </w:r>
      <w:proofErr w:type="gramEnd"/>
      <w:r>
        <w:t>()); //1</w:t>
      </w:r>
    </w:p>
    <w:p w:rsidR="00026BFA" w:rsidRDefault="00026BFA" w:rsidP="00923F2B">
      <w:proofErr w:type="spellStart"/>
      <w:r>
        <w:t>System.out.println</w:t>
      </w:r>
      <w:proofErr w:type="spellEnd"/>
      <w:r>
        <w:t>(t</w:t>
      </w:r>
      <w:proofErr w:type="gramStart"/>
      <w:r>
        <w:t>2</w:t>
      </w:r>
      <w:r w:rsidRPr="00026BFA">
        <w:t>.getN</w:t>
      </w:r>
      <w:proofErr w:type="gramEnd"/>
      <w:r w:rsidRPr="00026BFA">
        <w:t>()); //1</w:t>
      </w:r>
    </w:p>
    <w:p w:rsidR="00026BFA" w:rsidRDefault="00026BFA" w:rsidP="00923F2B">
      <w:r>
        <w:t xml:space="preserve">En este caso el bloque </w:t>
      </w:r>
      <w:proofErr w:type="spellStart"/>
      <w:r>
        <w:t>estatico</w:t>
      </w:r>
      <w:proofErr w:type="spellEnd"/>
      <w:r>
        <w:t xml:space="preserve"> solo se ejecuta al instanciar la clase con t1, con t2 ya no se ejecuta.</w:t>
      </w:r>
    </w:p>
    <w:p w:rsidR="00026BFA" w:rsidRPr="00923F2B" w:rsidRDefault="00026BFA" w:rsidP="00923F2B"/>
    <w:p w:rsidR="0098085B" w:rsidRDefault="0098085B" w:rsidP="0098085B"/>
    <w:p w:rsidR="00BA692B" w:rsidRDefault="00BA692B" w:rsidP="00BA692B">
      <w:pPr>
        <w:pStyle w:val="Ttulo3"/>
      </w:pPr>
      <w:r>
        <w:t>Creación e inicialización de instancias</w:t>
      </w:r>
    </w:p>
    <w:p w:rsidR="00026BFA" w:rsidRPr="00026BFA" w:rsidRDefault="00026BFA" w:rsidP="00026BFA">
      <w:bookmarkStart w:id="4" w:name="_GoBack"/>
      <w:bookmarkEnd w:id="4"/>
    </w:p>
    <w:p w:rsidR="0098085B" w:rsidRDefault="0098085B" w:rsidP="0098085B"/>
    <w:p w:rsidR="00BA692B" w:rsidRDefault="00CE16F7" w:rsidP="00BA692B">
      <w:pPr>
        <w:pStyle w:val="Ttulo3"/>
      </w:pPr>
      <w:r>
        <w:t>Modificadores de acceso</w:t>
      </w:r>
    </w:p>
    <w:p w:rsidR="0098085B" w:rsidRDefault="0098085B" w:rsidP="0098085B"/>
    <w:p w:rsidR="00CE16F7" w:rsidRDefault="00CE16F7" w:rsidP="00BA692B">
      <w:pPr>
        <w:pStyle w:val="Ttulo3"/>
      </w:pPr>
      <w:r>
        <w:t>Encapsulación</w:t>
      </w:r>
    </w:p>
    <w:p w:rsidR="0098085B" w:rsidRDefault="0098085B" w:rsidP="0098085B"/>
    <w:p w:rsidR="00CE16F7" w:rsidRDefault="00CE16F7" w:rsidP="00BA692B">
      <w:pPr>
        <w:pStyle w:val="Ttulo3"/>
      </w:pPr>
      <w:r>
        <w:t>Herencia</w:t>
      </w:r>
    </w:p>
    <w:p w:rsidR="00140853" w:rsidRDefault="00140853" w:rsidP="00140853"/>
    <w:p w:rsidR="00CE16F7" w:rsidRDefault="00CE16F7" w:rsidP="00BA692B">
      <w:pPr>
        <w:pStyle w:val="Ttulo3"/>
      </w:pPr>
      <w:r>
        <w:t>Constructores en la herencia</w:t>
      </w:r>
    </w:p>
    <w:p w:rsidR="0098085B" w:rsidRDefault="0098085B" w:rsidP="0098085B"/>
    <w:p w:rsidR="00CE16F7" w:rsidRDefault="00CE16F7" w:rsidP="00BA692B">
      <w:pPr>
        <w:pStyle w:val="Ttulo3"/>
      </w:pPr>
      <w:proofErr w:type="spellStart"/>
      <w:r>
        <w:t>Sobreescritura</w:t>
      </w:r>
      <w:proofErr w:type="spellEnd"/>
      <w:r>
        <w:t xml:space="preserve"> de métodos</w:t>
      </w:r>
    </w:p>
    <w:p w:rsidR="0098085B" w:rsidRDefault="0098085B" w:rsidP="0098085B"/>
    <w:p w:rsidR="00CE16F7" w:rsidRDefault="00CE16F7" w:rsidP="00BA692B">
      <w:pPr>
        <w:pStyle w:val="Ttulo3"/>
      </w:pPr>
      <w:r>
        <w:t xml:space="preserve">Tipo de objeto y tipo </w:t>
      </w:r>
      <w:proofErr w:type="gramStart"/>
      <w:r>
        <w:t>de  referencia</w:t>
      </w:r>
      <w:proofErr w:type="gramEnd"/>
    </w:p>
    <w:p w:rsidR="0098085B" w:rsidRDefault="0098085B" w:rsidP="0098085B"/>
    <w:p w:rsidR="00CE16F7" w:rsidRDefault="00CE16F7" w:rsidP="00BA692B">
      <w:pPr>
        <w:pStyle w:val="Ttulo3"/>
      </w:pPr>
      <w:r>
        <w:t>Clases abstractas y polimorfismo</w:t>
      </w:r>
    </w:p>
    <w:p w:rsidR="0098085B" w:rsidRDefault="0098085B" w:rsidP="0098085B"/>
    <w:p w:rsidR="00CE16F7" w:rsidRDefault="00CE16F7" w:rsidP="00BA692B">
      <w:pPr>
        <w:pStyle w:val="Ttulo3"/>
      </w:pPr>
      <w:r>
        <w:t>Interfaces</w:t>
      </w:r>
    </w:p>
    <w:p w:rsidR="0098085B" w:rsidRDefault="0098085B" w:rsidP="0098085B"/>
    <w:p w:rsidR="00CE16F7" w:rsidRDefault="00CE16F7" w:rsidP="00BA692B">
      <w:pPr>
        <w:pStyle w:val="Ttulo3"/>
      </w:pPr>
      <w:r>
        <w:lastRenderedPageBreak/>
        <w:t>Interfaces JAVA 8 Y 9</w:t>
      </w:r>
    </w:p>
    <w:p w:rsidR="0098085B" w:rsidRDefault="0098085B" w:rsidP="0098085B"/>
    <w:p w:rsidR="00CE16F7" w:rsidRDefault="00CE16F7" w:rsidP="00BA692B">
      <w:pPr>
        <w:pStyle w:val="Ttulo3"/>
      </w:pPr>
      <w:r>
        <w:t>Interfaces funcionales</w:t>
      </w:r>
    </w:p>
    <w:p w:rsidR="0098085B" w:rsidRDefault="0098085B" w:rsidP="0098085B"/>
    <w:p w:rsidR="00CE16F7" w:rsidRDefault="00CE16F7" w:rsidP="00BA692B">
      <w:pPr>
        <w:pStyle w:val="Ttulo3"/>
      </w:pPr>
      <w:r>
        <w:t>Clases anidadas</w:t>
      </w:r>
    </w:p>
    <w:p w:rsidR="0098085B" w:rsidRDefault="0098085B" w:rsidP="0098085B"/>
    <w:p w:rsidR="0033325D" w:rsidRDefault="00CE16F7" w:rsidP="00CE16F7">
      <w:pPr>
        <w:pStyle w:val="Ttulo3"/>
      </w:pPr>
      <w:r>
        <w:t>Enumeraciones</w:t>
      </w:r>
      <w:bookmarkEnd w:id="3"/>
    </w:p>
    <w:p w:rsidR="0098085B" w:rsidRDefault="0098085B" w:rsidP="0098085B"/>
    <w:p w:rsidR="0033325D" w:rsidRDefault="0033325D" w:rsidP="0033325D">
      <w:pPr>
        <w:pStyle w:val="Ttulo2"/>
      </w:pPr>
      <w:bookmarkStart w:id="5" w:name="Arrays"/>
      <w:r w:rsidRPr="006E4A0F">
        <w:rPr>
          <w:color w:val="EA157A" w:themeColor="accent2"/>
        </w:rPr>
        <w:t>Arrays y Colecciones</w:t>
      </w:r>
    </w:p>
    <w:p w:rsidR="00CE16F7" w:rsidRDefault="00CE16F7" w:rsidP="00CE16F7">
      <w:pPr>
        <w:pStyle w:val="Ttulo3"/>
      </w:pPr>
      <w:proofErr w:type="spellStart"/>
      <w:r>
        <w:t>Arrays</w:t>
      </w:r>
      <w:proofErr w:type="spellEnd"/>
      <w:r>
        <w:t xml:space="preserve"> de una dimensión</w:t>
      </w:r>
    </w:p>
    <w:p w:rsidR="0098085B" w:rsidRDefault="0098085B" w:rsidP="0098085B"/>
    <w:p w:rsidR="00CE16F7" w:rsidRDefault="00CE16F7" w:rsidP="00CE16F7">
      <w:pPr>
        <w:pStyle w:val="Ttulo3"/>
      </w:pPr>
      <w:proofErr w:type="spellStart"/>
      <w:r>
        <w:t>Arrays</w:t>
      </w:r>
      <w:proofErr w:type="spellEnd"/>
      <w:r>
        <w:t xml:space="preserve"> multidimensionales</w:t>
      </w:r>
    </w:p>
    <w:p w:rsidR="0098085B" w:rsidRDefault="0098085B" w:rsidP="0098085B"/>
    <w:p w:rsidR="00CE16F7" w:rsidRDefault="00CE16F7" w:rsidP="00CE16F7">
      <w:pPr>
        <w:pStyle w:val="Ttulo3"/>
      </w:pPr>
      <w:r>
        <w:t>Genéricos</w:t>
      </w:r>
    </w:p>
    <w:p w:rsidR="0098085B" w:rsidRDefault="0098085B" w:rsidP="0098085B"/>
    <w:p w:rsidR="00CE16F7" w:rsidRDefault="00CE16F7" w:rsidP="00CE16F7">
      <w:pPr>
        <w:pStyle w:val="Ttulo3"/>
      </w:pPr>
      <w:r>
        <w:t>Iterables y colecciones</w:t>
      </w:r>
    </w:p>
    <w:p w:rsidR="0098085B" w:rsidRDefault="0098085B" w:rsidP="0098085B"/>
    <w:p w:rsidR="00CE16F7" w:rsidRDefault="00CE16F7" w:rsidP="00CE16F7">
      <w:pPr>
        <w:pStyle w:val="Ttulo3"/>
      </w:pPr>
      <w:r>
        <w:t>Listas</w:t>
      </w:r>
    </w:p>
    <w:p w:rsidR="0098085B" w:rsidRDefault="0098085B" w:rsidP="0098085B"/>
    <w:p w:rsidR="00CE16F7" w:rsidRDefault="00CE16F7" w:rsidP="00CE16F7">
      <w:pPr>
        <w:pStyle w:val="Ttulo3"/>
      </w:pPr>
      <w:r>
        <w:t>Tablas</w:t>
      </w:r>
    </w:p>
    <w:p w:rsidR="0098085B" w:rsidRDefault="0098085B" w:rsidP="0098085B"/>
    <w:p w:rsidR="00CE16F7" w:rsidRDefault="00CE16F7" w:rsidP="00CE16F7">
      <w:pPr>
        <w:pStyle w:val="Ttulo3"/>
      </w:pPr>
      <w:r>
        <w:t>Conjuntos</w:t>
      </w:r>
    </w:p>
    <w:p w:rsidR="0098085B" w:rsidRDefault="0098085B" w:rsidP="0098085B"/>
    <w:p w:rsidR="00CE16F7" w:rsidRDefault="00CE16F7" w:rsidP="00CE16F7">
      <w:pPr>
        <w:pStyle w:val="Ttulo3"/>
      </w:pPr>
      <w:r>
        <w:t>Colas dobles</w:t>
      </w:r>
    </w:p>
    <w:p w:rsidR="0098085B" w:rsidRDefault="0098085B" w:rsidP="0098085B"/>
    <w:p w:rsidR="00CE16F7" w:rsidRDefault="00CE16F7" w:rsidP="00CE16F7">
      <w:pPr>
        <w:pStyle w:val="Ttulo3"/>
      </w:pPr>
      <w:r>
        <w:t xml:space="preserve">Ordenación </w:t>
      </w:r>
      <w:proofErr w:type="spellStart"/>
      <w:r>
        <w:t>Arrays</w:t>
      </w:r>
      <w:proofErr w:type="spellEnd"/>
      <w:r>
        <w:t xml:space="preserve"> y listas I</w:t>
      </w:r>
    </w:p>
    <w:p w:rsidR="0098085B" w:rsidRDefault="0098085B" w:rsidP="0098085B"/>
    <w:p w:rsidR="0033325D" w:rsidRDefault="00CE16F7" w:rsidP="00CE16F7">
      <w:pPr>
        <w:pStyle w:val="Ttulo3"/>
      </w:pPr>
      <w:r w:rsidRPr="00CE16F7">
        <w:t xml:space="preserve">Ordenación </w:t>
      </w:r>
      <w:proofErr w:type="spellStart"/>
      <w:r w:rsidRPr="00CE16F7">
        <w:t>Arrays</w:t>
      </w:r>
      <w:proofErr w:type="spellEnd"/>
      <w:r w:rsidRPr="00CE16F7">
        <w:t xml:space="preserve"> y listas I</w:t>
      </w:r>
      <w:r>
        <w:t>I</w:t>
      </w:r>
      <w:bookmarkEnd w:id="5"/>
    </w:p>
    <w:p w:rsidR="0098085B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6" w:name="Modularidad"/>
      <w:r w:rsidRPr="006E4A0F">
        <w:rPr>
          <w:color w:val="EA157A" w:themeColor="accent2"/>
        </w:rPr>
        <w:lastRenderedPageBreak/>
        <w:t>Modularidad</w:t>
      </w:r>
    </w:p>
    <w:p w:rsidR="002569F9" w:rsidRDefault="002569F9" w:rsidP="002569F9">
      <w:pPr>
        <w:pStyle w:val="Ttulo3"/>
      </w:pPr>
      <w:r>
        <w:t>Conceptos básicos de modularidad</w:t>
      </w:r>
    </w:p>
    <w:p w:rsidR="0098085B" w:rsidRDefault="0098085B" w:rsidP="0098085B"/>
    <w:p w:rsidR="002569F9" w:rsidRDefault="002569F9" w:rsidP="002569F9">
      <w:pPr>
        <w:pStyle w:val="Ttulo3"/>
      </w:pPr>
      <w:r>
        <w:t>Compilación y ejecución de aplicaciones modulares</w:t>
      </w:r>
    </w:p>
    <w:p w:rsidR="0098085B" w:rsidRDefault="0098085B" w:rsidP="0098085B"/>
    <w:p w:rsidR="002569F9" w:rsidRDefault="002569F9" w:rsidP="002569F9">
      <w:pPr>
        <w:pStyle w:val="Ttulo3"/>
      </w:pPr>
      <w:r>
        <w:t xml:space="preserve">Empaquetado de </w:t>
      </w:r>
      <w:proofErr w:type="spellStart"/>
      <w:r>
        <w:t>modulos</w:t>
      </w:r>
      <w:proofErr w:type="spellEnd"/>
    </w:p>
    <w:p w:rsidR="0098085B" w:rsidRDefault="0098085B" w:rsidP="0098085B"/>
    <w:p w:rsidR="002569F9" w:rsidRDefault="002569F9" w:rsidP="002569F9">
      <w:pPr>
        <w:pStyle w:val="Ttulo3"/>
      </w:pPr>
      <w:r>
        <w:t>Módulos anónimos y automáticos</w:t>
      </w:r>
    </w:p>
    <w:p w:rsidR="0098085B" w:rsidRDefault="0098085B" w:rsidP="0098085B"/>
    <w:p w:rsidR="0033325D" w:rsidRDefault="002569F9" w:rsidP="002569F9">
      <w:pPr>
        <w:pStyle w:val="Ttulo3"/>
      </w:pPr>
      <w:r>
        <w:t xml:space="preserve">Otras características </w:t>
      </w:r>
      <w:proofErr w:type="gramStart"/>
      <w:r>
        <w:t>de la modularidad</w:t>
      </w:r>
      <w:bookmarkEnd w:id="6"/>
      <w:proofErr w:type="gramEnd"/>
    </w:p>
    <w:p w:rsidR="0098085B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7" w:name="Lambdas"/>
      <w:r w:rsidRPr="006E4A0F">
        <w:rPr>
          <w:color w:val="EA157A" w:themeColor="accent2"/>
        </w:rPr>
        <w:t>Lambdas y Streams</w:t>
      </w:r>
    </w:p>
    <w:p w:rsidR="008940DF" w:rsidRDefault="00954007" w:rsidP="008940DF">
      <w:pPr>
        <w:pStyle w:val="Ttulo3"/>
      </w:pPr>
      <w:r>
        <w:t>Expresiones LAMBDAS e INTERFACES FUNCIONALES</w:t>
      </w:r>
    </w:p>
    <w:p w:rsidR="0098085B" w:rsidRDefault="0098085B" w:rsidP="0098085B"/>
    <w:p w:rsidR="00954007" w:rsidRPr="004B4C19" w:rsidRDefault="00954007" w:rsidP="008940DF">
      <w:pPr>
        <w:pStyle w:val="Ttulo3"/>
      </w:pPr>
      <w:r w:rsidRPr="004B4C19">
        <w:t xml:space="preserve">Interfaces </w:t>
      </w:r>
      <w:proofErr w:type="spellStart"/>
      <w:proofErr w:type="gramStart"/>
      <w:r w:rsidRPr="004B4C19">
        <w:t>java.util</w:t>
      </w:r>
      <w:proofErr w:type="gramEnd"/>
      <w:r w:rsidRPr="004B4C19">
        <w:t>.Function</w:t>
      </w:r>
      <w:proofErr w:type="spellEnd"/>
    </w:p>
    <w:p w:rsidR="0098085B" w:rsidRPr="004B4C19" w:rsidRDefault="0098085B" w:rsidP="0098085B"/>
    <w:p w:rsidR="00954007" w:rsidRPr="004B4C19" w:rsidRDefault="00954007" w:rsidP="008940DF">
      <w:pPr>
        <w:pStyle w:val="Ttulo3"/>
      </w:pPr>
      <w:r w:rsidRPr="004B4C19">
        <w:t>Introducción a STREAMS</w:t>
      </w:r>
    </w:p>
    <w:p w:rsidR="0098085B" w:rsidRPr="004B4C19" w:rsidRDefault="0098085B" w:rsidP="0098085B"/>
    <w:p w:rsidR="00954007" w:rsidRPr="004B4C19" w:rsidRDefault="00954007" w:rsidP="008940DF">
      <w:pPr>
        <w:pStyle w:val="Ttulo3"/>
      </w:pPr>
      <w:r w:rsidRPr="004B4C19">
        <w:t>Métodos de STREAMS I</w:t>
      </w:r>
    </w:p>
    <w:p w:rsidR="0098085B" w:rsidRPr="004B4C19" w:rsidRDefault="0098085B" w:rsidP="0098085B"/>
    <w:p w:rsidR="00954007" w:rsidRDefault="00954007" w:rsidP="008940DF">
      <w:pPr>
        <w:pStyle w:val="Ttulo3"/>
      </w:pPr>
      <w:r w:rsidRPr="00954007">
        <w:t>Métodos de STREAMS II</w:t>
      </w:r>
    </w:p>
    <w:p w:rsidR="0098085B" w:rsidRPr="00954007" w:rsidRDefault="0098085B" w:rsidP="0098085B"/>
    <w:p w:rsidR="00954007" w:rsidRDefault="00954007" w:rsidP="008940DF">
      <w:pPr>
        <w:pStyle w:val="Ttulo3"/>
      </w:pPr>
      <w:r w:rsidRPr="00954007">
        <w:t>Métodos de STREAMS I</w:t>
      </w:r>
      <w:r>
        <w:t>II</w:t>
      </w:r>
    </w:p>
    <w:p w:rsidR="005A1EE1" w:rsidRPr="005A1EE1" w:rsidRDefault="005A1EE1" w:rsidP="005A1EE1"/>
    <w:p w:rsidR="0098085B" w:rsidRDefault="0098085B" w:rsidP="0098085B"/>
    <w:p w:rsidR="00954007" w:rsidRDefault="00954007" w:rsidP="008940DF">
      <w:pPr>
        <w:pStyle w:val="Ttulo3"/>
      </w:pPr>
      <w:r w:rsidRPr="00954007">
        <w:t>Métodos de STREAMS I</w:t>
      </w:r>
      <w:r>
        <w:t>V</w:t>
      </w:r>
    </w:p>
    <w:p w:rsidR="00140853" w:rsidRPr="00140853" w:rsidRDefault="00140853" w:rsidP="00140853"/>
    <w:p w:rsidR="0098085B" w:rsidRDefault="0098085B" w:rsidP="0098085B"/>
    <w:p w:rsidR="00954007" w:rsidRDefault="00954007" w:rsidP="008940DF">
      <w:pPr>
        <w:pStyle w:val="Ttulo3"/>
      </w:pPr>
      <w:r w:rsidRPr="00954007">
        <w:lastRenderedPageBreak/>
        <w:t>M</w:t>
      </w:r>
      <w:r>
        <w:t>étodos de STREAMS V</w:t>
      </w:r>
    </w:p>
    <w:p w:rsidR="0098085B" w:rsidRDefault="0098085B" w:rsidP="0098085B"/>
    <w:p w:rsidR="00954007" w:rsidRDefault="00954007" w:rsidP="008940DF">
      <w:pPr>
        <w:pStyle w:val="Ttulo3"/>
      </w:pPr>
      <w:r>
        <w:t>Referencias a métodos</w:t>
      </w:r>
    </w:p>
    <w:p w:rsidR="0098085B" w:rsidRDefault="0098085B" w:rsidP="0098085B"/>
    <w:p w:rsidR="0033325D" w:rsidRDefault="00954007" w:rsidP="00F22601">
      <w:pPr>
        <w:pStyle w:val="Ttulo3"/>
      </w:pPr>
      <w:r>
        <w:t>STREAMS paralelos</w:t>
      </w:r>
      <w:bookmarkEnd w:id="7"/>
    </w:p>
    <w:p w:rsidR="0098085B" w:rsidRPr="00954007" w:rsidRDefault="0098085B" w:rsidP="0098085B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8" w:name="io"/>
      <w:r w:rsidRPr="006E4A0F">
        <w:rPr>
          <w:color w:val="EA157A" w:themeColor="accent2"/>
        </w:rPr>
        <w:t>Entrada-Salida y Bases de Datos</w:t>
      </w:r>
    </w:p>
    <w:bookmarkEnd w:id="8"/>
    <w:p w:rsidR="0033325D" w:rsidRDefault="0033325D" w:rsidP="0033325D"/>
    <w:p w:rsidR="0033325D" w:rsidRPr="006E4A0F" w:rsidRDefault="0033325D" w:rsidP="0033325D">
      <w:pPr>
        <w:pStyle w:val="Ttulo2"/>
        <w:rPr>
          <w:color w:val="EA157A" w:themeColor="accent2"/>
        </w:rPr>
      </w:pPr>
      <w:bookmarkStart w:id="9" w:name="Excepciones"/>
      <w:r w:rsidRPr="006E4A0F">
        <w:rPr>
          <w:color w:val="EA157A" w:themeColor="accent2"/>
        </w:rPr>
        <w:t>Control de Excepciones</w:t>
      </w:r>
      <w:bookmarkEnd w:id="9"/>
    </w:p>
    <w:p w:rsidR="0033325D" w:rsidRDefault="0033325D" w:rsidP="0033325D"/>
    <w:p w:rsidR="00B27413" w:rsidRPr="006E4A0F" w:rsidRDefault="0033325D" w:rsidP="00BA692B">
      <w:pPr>
        <w:pStyle w:val="Ttulo2"/>
        <w:rPr>
          <w:color w:val="EA157A" w:themeColor="accent2"/>
        </w:rPr>
      </w:pPr>
      <w:bookmarkStart w:id="10" w:name="Multitarea"/>
      <w:r w:rsidRPr="006E4A0F">
        <w:rPr>
          <w:color w:val="EA157A" w:themeColor="accent2"/>
        </w:rPr>
        <w:t>Multitarea</w:t>
      </w:r>
      <w:bookmarkEnd w:id="1"/>
      <w:bookmarkEnd w:id="10"/>
    </w:p>
    <w:p w:rsidR="00BA692B" w:rsidRDefault="00BA692B" w:rsidP="00BA692B"/>
    <w:p w:rsidR="00BA692B" w:rsidRPr="006E4A0F" w:rsidRDefault="00BA692B" w:rsidP="00BA692B">
      <w:pPr>
        <w:pStyle w:val="Ttulo2"/>
        <w:rPr>
          <w:color w:val="EA157A" w:themeColor="accent2"/>
        </w:rPr>
      </w:pPr>
      <w:proofErr w:type="gramStart"/>
      <w:r w:rsidRPr="006E4A0F">
        <w:rPr>
          <w:color w:val="EA157A" w:themeColor="accent2"/>
        </w:rPr>
        <w:t>Anotaciones,localización</w:t>
      </w:r>
      <w:proofErr w:type="gramEnd"/>
      <w:r w:rsidRPr="006E4A0F">
        <w:rPr>
          <w:color w:val="EA157A" w:themeColor="accent2"/>
        </w:rPr>
        <w:t xml:space="preserve"> y seguridad</w:t>
      </w:r>
    </w:p>
    <w:p w:rsidR="00BA692B" w:rsidRPr="0033325D" w:rsidRDefault="00BA692B" w:rsidP="00BA692B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sectPr w:rsidR="00BA692B" w:rsidRPr="0033325D" w:rsidSect="00B27413">
      <w:footerReference w:type="default" r:id="rId8"/>
      <w:footerReference w:type="firs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A03" w:rsidRDefault="00906A03" w:rsidP="00C6554A">
      <w:pPr>
        <w:spacing w:before="0" w:after="0" w:line="240" w:lineRule="auto"/>
      </w:pPr>
      <w:r>
        <w:separator/>
      </w:r>
    </w:p>
  </w:endnote>
  <w:endnote w:type="continuationSeparator" w:id="0">
    <w:p w:rsidR="00906A03" w:rsidRDefault="00906A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F2B" w:rsidRDefault="00923F2B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026BFA">
      <w:rPr>
        <w:noProof/>
        <w:lang w:bidi="es-ES"/>
      </w:rPr>
      <w:t>20</w:t>
    </w:r>
    <w:r>
      <w:rPr>
        <w:noProof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452700"/>
      <w:docPartObj>
        <w:docPartGallery w:val="Page Numbers (Bottom of Page)"/>
        <w:docPartUnique/>
      </w:docPartObj>
    </w:sdtPr>
    <w:sdtContent>
      <w:p w:rsidR="00923F2B" w:rsidRDefault="00923F2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EE2">
          <w:rPr>
            <w:noProof/>
          </w:rPr>
          <w:t>0</w:t>
        </w:r>
        <w:r>
          <w:fldChar w:fldCharType="end"/>
        </w:r>
      </w:p>
    </w:sdtContent>
  </w:sdt>
  <w:p w:rsidR="00923F2B" w:rsidRDefault="00923F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A03" w:rsidRDefault="00906A03" w:rsidP="00C6554A">
      <w:pPr>
        <w:spacing w:before="0" w:after="0" w:line="240" w:lineRule="auto"/>
      </w:pPr>
      <w:r>
        <w:separator/>
      </w:r>
    </w:p>
  </w:footnote>
  <w:footnote w:type="continuationSeparator" w:id="0">
    <w:p w:rsidR="00906A03" w:rsidRDefault="00906A0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13"/>
    <w:rsid w:val="0000711B"/>
    <w:rsid w:val="0001475F"/>
    <w:rsid w:val="00026BFA"/>
    <w:rsid w:val="00054EE2"/>
    <w:rsid w:val="000A4338"/>
    <w:rsid w:val="00126F4E"/>
    <w:rsid w:val="00140853"/>
    <w:rsid w:val="0020406D"/>
    <w:rsid w:val="0021146B"/>
    <w:rsid w:val="0024112C"/>
    <w:rsid w:val="002554CD"/>
    <w:rsid w:val="002569F9"/>
    <w:rsid w:val="00293B83"/>
    <w:rsid w:val="002B4294"/>
    <w:rsid w:val="0030512A"/>
    <w:rsid w:val="0033325D"/>
    <w:rsid w:val="00333D0D"/>
    <w:rsid w:val="003615AF"/>
    <w:rsid w:val="00362127"/>
    <w:rsid w:val="003D555A"/>
    <w:rsid w:val="00465C59"/>
    <w:rsid w:val="004A0C82"/>
    <w:rsid w:val="004B4C19"/>
    <w:rsid w:val="004C049F"/>
    <w:rsid w:val="005000E2"/>
    <w:rsid w:val="0051785D"/>
    <w:rsid w:val="00586F6D"/>
    <w:rsid w:val="005A1EE1"/>
    <w:rsid w:val="0060026B"/>
    <w:rsid w:val="006145B8"/>
    <w:rsid w:val="006A3CE7"/>
    <w:rsid w:val="006D1B9F"/>
    <w:rsid w:val="006E406D"/>
    <w:rsid w:val="006E4A0F"/>
    <w:rsid w:val="00774DCC"/>
    <w:rsid w:val="008102DB"/>
    <w:rsid w:val="00863560"/>
    <w:rsid w:val="008940DF"/>
    <w:rsid w:val="0089714F"/>
    <w:rsid w:val="008B619A"/>
    <w:rsid w:val="008C6DD3"/>
    <w:rsid w:val="00906A03"/>
    <w:rsid w:val="0091506E"/>
    <w:rsid w:val="00923F2B"/>
    <w:rsid w:val="00954007"/>
    <w:rsid w:val="00966C4A"/>
    <w:rsid w:val="009679B1"/>
    <w:rsid w:val="0098085B"/>
    <w:rsid w:val="00983903"/>
    <w:rsid w:val="00986062"/>
    <w:rsid w:val="00995228"/>
    <w:rsid w:val="009E3A67"/>
    <w:rsid w:val="00AD728A"/>
    <w:rsid w:val="00B27413"/>
    <w:rsid w:val="00BA692B"/>
    <w:rsid w:val="00BC6415"/>
    <w:rsid w:val="00C6554A"/>
    <w:rsid w:val="00CB0705"/>
    <w:rsid w:val="00CE16F7"/>
    <w:rsid w:val="00DA159D"/>
    <w:rsid w:val="00DE4B01"/>
    <w:rsid w:val="00E3381A"/>
    <w:rsid w:val="00E3458C"/>
    <w:rsid w:val="00EC5472"/>
    <w:rsid w:val="00ED7C44"/>
    <w:rsid w:val="00EE50A4"/>
    <w:rsid w:val="00F22601"/>
    <w:rsid w:val="00F42DC4"/>
    <w:rsid w:val="00F55227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446A4"/>
  <w15:chartTrackingRefBased/>
  <w15:docId w15:val="{D8A44678-6586-4B86-AC7E-94576D3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60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9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Sinespaciado">
    <w:name w:val="No Spacing"/>
    <w:link w:val="SinespaciadoCar"/>
    <w:uiPriority w:val="1"/>
    <w:qFormat/>
    <w:rsid w:val="00B27413"/>
    <w:pPr>
      <w:spacing w:before="0" w:after="0" w:line="240" w:lineRule="auto"/>
    </w:pPr>
    <w:rPr>
      <w:rFonts w:eastAsiaTheme="minorEastAsia"/>
      <w:color w:val="auto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413"/>
    <w:rPr>
      <w:rFonts w:eastAsiaTheme="minorEastAsia"/>
      <w:color w:val="auto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92B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18115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documento no pasa de ser un manual muy básico de programación en JAVA con las últimas incorporaciones de  funcionalidades de las versiones 8 y 11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890</TotalTime>
  <Pages>24</Pages>
  <Words>2992</Words>
  <Characters>16461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8-11</vt:lpstr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8-11</dc:title>
  <dc:subject>Resumen curso UDEMY</dc:subject>
  <dc:creator>Santiago Altafaj Iglesias</dc:creator>
  <cp:keywords/>
  <dc:description/>
  <cp:lastModifiedBy>SANTIAGO ALTAFAJ IGLESIAS</cp:lastModifiedBy>
  <cp:revision>27</cp:revision>
  <dcterms:created xsi:type="dcterms:W3CDTF">2022-04-08T14:52:00Z</dcterms:created>
  <dcterms:modified xsi:type="dcterms:W3CDTF">2022-04-17T17:04:00Z</dcterms:modified>
</cp:coreProperties>
</file>